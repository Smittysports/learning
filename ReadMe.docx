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79B29" w14:textId="77777777" w:rsidR="000C0226" w:rsidRDefault="000C0226"/>
    <w:sdt>
      <w:sdtPr>
        <w:id w:val="381682481"/>
        <w:docPartObj>
          <w:docPartGallery w:val="Cover Pages"/>
          <w:docPartUnique/>
        </w:docPartObj>
      </w:sdtPr>
      <w:sdtContent>
        <w:p w14:paraId="79A85154" w14:textId="77777777" w:rsidR="004102FC" w:rsidRDefault="004102FC"/>
        <w:p w14:paraId="4944F0C3" w14:textId="77777777" w:rsidR="004102FC" w:rsidRDefault="004102FC">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82880" distR="182880" simplePos="0" relativeHeight="251658241" behindDoc="0" locked="0" layoutInCell="1" allowOverlap="1" wp14:anchorId="653A339F" wp14:editId="04DB34AE">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803B2E" w14:textId="6C30D6C0" w:rsidR="00976FD5" w:rsidRPr="00976FD5" w:rsidRDefault="00976FD5">
                                <w:pPr>
                                  <w:pStyle w:val="NoSpacing"/>
                                  <w:spacing w:before="80" w:after="40"/>
                                  <w:rPr>
                                    <w:caps/>
                                    <w:color w:val="5B9BD5" w:themeColor="accent5"/>
                                    <w:sz w:val="96"/>
                                    <w:szCs w:val="96"/>
                                  </w:rPr>
                                </w:pPr>
                                <w:r w:rsidRPr="00976FD5">
                                  <w:rPr>
                                    <w:caps/>
                                    <w:color w:val="5B9BD5" w:themeColor="accent5"/>
                                    <w:sz w:val="96"/>
                                    <w:szCs w:val="96"/>
                                  </w:rPr>
                                  <w:fldChar w:fldCharType="begin"/>
                                </w:r>
                                <w:r w:rsidRPr="00976FD5">
                                  <w:rPr>
                                    <w:caps/>
                                    <w:color w:val="5B9BD5" w:themeColor="accent5"/>
                                    <w:sz w:val="96"/>
                                    <w:szCs w:val="96"/>
                                  </w:rPr>
                                  <w:instrText xml:space="preserve"> FILENAME  \* Caps  \* MERGEFORMAT </w:instrText>
                                </w:r>
                                <w:r w:rsidRPr="00976FD5">
                                  <w:rPr>
                                    <w:caps/>
                                    <w:color w:val="5B9BD5" w:themeColor="accent5"/>
                                    <w:sz w:val="96"/>
                                    <w:szCs w:val="96"/>
                                  </w:rPr>
                                  <w:fldChar w:fldCharType="separate"/>
                                </w:r>
                                <w:r w:rsidR="008061EB">
                                  <w:rPr>
                                    <w:noProof/>
                                    <w:color w:val="5B9BD5" w:themeColor="accent5"/>
                                    <w:sz w:val="96"/>
                                    <w:szCs w:val="96"/>
                                  </w:rPr>
                                  <w:t>ReadMe</w:t>
                                </w:r>
                                <w:r w:rsidR="004467D8">
                                  <w:rPr>
                                    <w:noProof/>
                                    <w:color w:val="5B9BD5" w:themeColor="accent5"/>
                                    <w:sz w:val="96"/>
                                    <w:szCs w:val="96"/>
                                  </w:rPr>
                                  <w:t>.Docx</w:t>
                                </w:r>
                                <w:r w:rsidRPr="00976FD5">
                                  <w:rPr>
                                    <w:caps/>
                                    <w:color w:val="5B9BD5" w:themeColor="accent5"/>
                                    <w:sz w:val="96"/>
                                    <w:szCs w:val="96"/>
                                  </w:rPr>
                                  <w:fldChar w:fldCharType="end"/>
                                </w:r>
                              </w:p>
                              <w:p w14:paraId="066B3EA3" w14:textId="77777777" w:rsidR="00976FD5" w:rsidRDefault="00976FD5">
                                <w:pPr>
                                  <w:pStyle w:val="NoSpacing"/>
                                  <w:spacing w:before="80" w:after="40"/>
                                  <w:rPr>
                                    <w:caps/>
                                    <w:color w:val="5B9BD5" w:themeColor="accent5"/>
                                    <w:sz w:val="24"/>
                                    <w:szCs w:val="24"/>
                                  </w:rPr>
                                </w:pPr>
                              </w:p>
                              <w:p w14:paraId="5B4EAE68" w14:textId="77777777" w:rsidR="00661E7E" w:rsidRDefault="00976FD5">
                                <w:pPr>
                                  <w:pStyle w:val="NoSpacing"/>
                                  <w:spacing w:before="8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fldChar w:fldCharType="begin"/>
                                </w:r>
                                <w:r>
                                  <w:rPr>
                                    <w:caps/>
                                    <w:color w:val="5B9BD5" w:themeColor="accent5"/>
                                    <w:sz w:val="24"/>
                                    <w:szCs w:val="24"/>
                                  </w:rPr>
                                  <w:instrText xml:space="preserve"> AUTHOR  \* Caps  \* MERGEFORMAT </w:instrText>
                                </w:r>
                                <w:r>
                                  <w:rPr>
                                    <w:caps/>
                                    <w:color w:val="5B9BD5" w:themeColor="accent5"/>
                                    <w:sz w:val="24"/>
                                    <w:szCs w:val="24"/>
                                  </w:rPr>
                                  <w:fldChar w:fldCharType="separate"/>
                                </w:r>
                                <w:r w:rsidR="00053F2A">
                                  <w:rPr>
                                    <w:noProof/>
                                    <w:color w:val="5B9BD5" w:themeColor="accent5"/>
                                    <w:sz w:val="24"/>
                                    <w:szCs w:val="24"/>
                                  </w:rPr>
                                  <w:t>Brian Smith</w:t>
                                </w:r>
                                <w:r>
                                  <w:rPr>
                                    <w:caps/>
                                    <w:color w:val="5B9BD5" w:themeColor="accent5"/>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3A339F"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4803B2E" w14:textId="6C30D6C0" w:rsidR="00976FD5" w:rsidRPr="00976FD5" w:rsidRDefault="00976FD5">
                          <w:pPr>
                            <w:pStyle w:val="NoSpacing"/>
                            <w:spacing w:before="80" w:after="40"/>
                            <w:rPr>
                              <w:caps/>
                              <w:color w:val="5B9BD5" w:themeColor="accent5"/>
                              <w:sz w:val="96"/>
                              <w:szCs w:val="96"/>
                            </w:rPr>
                          </w:pPr>
                          <w:r w:rsidRPr="00976FD5">
                            <w:rPr>
                              <w:caps/>
                              <w:color w:val="5B9BD5" w:themeColor="accent5"/>
                              <w:sz w:val="96"/>
                              <w:szCs w:val="96"/>
                            </w:rPr>
                            <w:fldChar w:fldCharType="begin"/>
                          </w:r>
                          <w:r w:rsidRPr="00976FD5">
                            <w:rPr>
                              <w:caps/>
                              <w:color w:val="5B9BD5" w:themeColor="accent5"/>
                              <w:sz w:val="96"/>
                              <w:szCs w:val="96"/>
                            </w:rPr>
                            <w:instrText xml:space="preserve"> FILENAME  \* Caps  \* MERGEFORMAT </w:instrText>
                          </w:r>
                          <w:r w:rsidRPr="00976FD5">
                            <w:rPr>
                              <w:caps/>
                              <w:color w:val="5B9BD5" w:themeColor="accent5"/>
                              <w:sz w:val="96"/>
                              <w:szCs w:val="96"/>
                            </w:rPr>
                            <w:fldChar w:fldCharType="separate"/>
                          </w:r>
                          <w:r w:rsidR="008061EB">
                            <w:rPr>
                              <w:noProof/>
                              <w:color w:val="5B9BD5" w:themeColor="accent5"/>
                              <w:sz w:val="96"/>
                              <w:szCs w:val="96"/>
                            </w:rPr>
                            <w:t>ReadMe</w:t>
                          </w:r>
                          <w:r w:rsidR="004467D8">
                            <w:rPr>
                              <w:noProof/>
                              <w:color w:val="5B9BD5" w:themeColor="accent5"/>
                              <w:sz w:val="96"/>
                              <w:szCs w:val="96"/>
                            </w:rPr>
                            <w:t>.Docx</w:t>
                          </w:r>
                          <w:r w:rsidRPr="00976FD5">
                            <w:rPr>
                              <w:caps/>
                              <w:color w:val="5B9BD5" w:themeColor="accent5"/>
                              <w:sz w:val="96"/>
                              <w:szCs w:val="96"/>
                            </w:rPr>
                            <w:fldChar w:fldCharType="end"/>
                          </w:r>
                        </w:p>
                        <w:p w14:paraId="066B3EA3" w14:textId="77777777" w:rsidR="00976FD5" w:rsidRDefault="00976FD5">
                          <w:pPr>
                            <w:pStyle w:val="NoSpacing"/>
                            <w:spacing w:before="80" w:after="40"/>
                            <w:rPr>
                              <w:caps/>
                              <w:color w:val="5B9BD5" w:themeColor="accent5"/>
                              <w:sz w:val="24"/>
                              <w:szCs w:val="24"/>
                            </w:rPr>
                          </w:pPr>
                        </w:p>
                        <w:p w14:paraId="5B4EAE68" w14:textId="77777777" w:rsidR="00661E7E" w:rsidRDefault="00976FD5">
                          <w:pPr>
                            <w:pStyle w:val="NoSpacing"/>
                            <w:spacing w:before="80" w:after="40"/>
                            <w:rPr>
                              <w:caps/>
                              <w:color w:val="5B9BD5" w:themeColor="accent5"/>
                              <w:sz w:val="24"/>
                              <w:szCs w:val="24"/>
                            </w:rPr>
                          </w:pPr>
                          <w:r>
                            <w:rPr>
                              <w:caps/>
                              <w:color w:val="5B9BD5" w:themeColor="accent5"/>
                              <w:sz w:val="24"/>
                              <w:szCs w:val="24"/>
                            </w:rPr>
                            <w:t xml:space="preserve">Author: </w:t>
                          </w:r>
                          <w:r>
                            <w:rPr>
                              <w:caps/>
                              <w:color w:val="5B9BD5" w:themeColor="accent5"/>
                              <w:sz w:val="24"/>
                              <w:szCs w:val="24"/>
                            </w:rPr>
                            <w:fldChar w:fldCharType="begin"/>
                          </w:r>
                          <w:r>
                            <w:rPr>
                              <w:caps/>
                              <w:color w:val="5B9BD5" w:themeColor="accent5"/>
                              <w:sz w:val="24"/>
                              <w:szCs w:val="24"/>
                            </w:rPr>
                            <w:instrText xml:space="preserve"> AUTHOR  \* Caps  \* MERGEFORMAT </w:instrText>
                          </w:r>
                          <w:r>
                            <w:rPr>
                              <w:caps/>
                              <w:color w:val="5B9BD5" w:themeColor="accent5"/>
                              <w:sz w:val="24"/>
                              <w:szCs w:val="24"/>
                            </w:rPr>
                            <w:fldChar w:fldCharType="separate"/>
                          </w:r>
                          <w:r w:rsidR="00053F2A">
                            <w:rPr>
                              <w:noProof/>
                              <w:color w:val="5B9BD5" w:themeColor="accent5"/>
                              <w:sz w:val="24"/>
                              <w:szCs w:val="24"/>
                            </w:rPr>
                            <w:t>Brian Smith</w:t>
                          </w:r>
                          <w:r>
                            <w:rPr>
                              <w:caps/>
                              <w:color w:val="5B9BD5" w:themeColor="accent5"/>
                              <w:sz w:val="24"/>
                              <w:szCs w:val="24"/>
                            </w:rPr>
                            <w:fldChar w:fldCharType="end"/>
                          </w:r>
                        </w:p>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6880A97C" wp14:editId="2AF2F5A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3T00:00:00Z">
                                    <w:dateFormat w:val="yyyy"/>
                                    <w:lid w:val="en-US"/>
                                    <w:storeMappedDataAs w:val="dateTime"/>
                                    <w:calendar w:val="gregorian"/>
                                  </w:date>
                                </w:sdtPr>
                                <w:sdtContent>
                                  <w:p w14:paraId="4909B596" w14:textId="77777777" w:rsidR="00661E7E" w:rsidRDefault="00661E7E">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880A97C"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23T00:00:00Z">
                              <w:dateFormat w:val="yyyy"/>
                              <w:lid w:val="en-US"/>
                              <w:storeMappedDataAs w:val="dateTime"/>
                              <w:calendar w:val="gregorian"/>
                            </w:date>
                          </w:sdtPr>
                          <w:sdtContent>
                            <w:p w14:paraId="4909B596" w14:textId="77777777" w:rsidR="00661E7E" w:rsidRDefault="00661E7E">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rPr>
        <w:id w:val="-1450693742"/>
        <w:docPartObj>
          <w:docPartGallery w:val="Table of Contents"/>
          <w:docPartUnique/>
        </w:docPartObj>
      </w:sdtPr>
      <w:sdtEndPr>
        <w:rPr>
          <w:rFonts w:ascii="Calibri" w:hAnsi="Calibri" w:cs="Calibri"/>
          <w:b/>
          <w:bCs/>
          <w:noProof/>
        </w:rPr>
      </w:sdtEndPr>
      <w:sdtContent>
        <w:p w14:paraId="74D53C62" w14:textId="77777777" w:rsidR="004102FC" w:rsidRDefault="004102FC">
          <w:pPr>
            <w:pStyle w:val="TOCHeading"/>
          </w:pPr>
          <w:r>
            <w:t>Contents</w:t>
          </w:r>
        </w:p>
        <w:p w14:paraId="337A69BF" w14:textId="7BA4845E" w:rsidR="00F5638A" w:rsidRDefault="00233F32">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45175348" w:history="1">
            <w:r w:rsidR="00F5638A" w:rsidRPr="007E1D3A">
              <w:rPr>
                <w:rStyle w:val="Hyperlink"/>
                <w:noProof/>
              </w:rPr>
              <w:t>1.</w:t>
            </w:r>
            <w:r w:rsidR="00F5638A">
              <w:rPr>
                <w:rFonts w:eastAsiaTheme="minorEastAsia"/>
                <w:noProof/>
              </w:rPr>
              <w:tab/>
            </w:r>
            <w:r w:rsidR="00F5638A" w:rsidRPr="007E1D3A">
              <w:rPr>
                <w:rStyle w:val="Hyperlink"/>
                <w:noProof/>
              </w:rPr>
              <w:t>Additional Documentation</w:t>
            </w:r>
            <w:r w:rsidR="00F5638A">
              <w:rPr>
                <w:noProof/>
                <w:webHidden/>
              </w:rPr>
              <w:tab/>
            </w:r>
            <w:r w:rsidR="00F5638A">
              <w:rPr>
                <w:noProof/>
                <w:webHidden/>
              </w:rPr>
              <w:fldChar w:fldCharType="begin"/>
            </w:r>
            <w:r w:rsidR="00F5638A">
              <w:rPr>
                <w:noProof/>
                <w:webHidden/>
              </w:rPr>
              <w:instrText xml:space="preserve"> PAGEREF _Toc45175348 \h </w:instrText>
            </w:r>
            <w:r w:rsidR="00F5638A">
              <w:rPr>
                <w:noProof/>
                <w:webHidden/>
              </w:rPr>
            </w:r>
            <w:r w:rsidR="00F5638A">
              <w:rPr>
                <w:noProof/>
                <w:webHidden/>
              </w:rPr>
              <w:fldChar w:fldCharType="separate"/>
            </w:r>
            <w:r w:rsidR="004406DA">
              <w:rPr>
                <w:noProof/>
                <w:webHidden/>
              </w:rPr>
              <w:t>2</w:t>
            </w:r>
            <w:r w:rsidR="00F5638A">
              <w:rPr>
                <w:noProof/>
                <w:webHidden/>
              </w:rPr>
              <w:fldChar w:fldCharType="end"/>
            </w:r>
          </w:hyperlink>
        </w:p>
        <w:p w14:paraId="7A379ED2" w14:textId="77777777" w:rsidR="004102FC" w:rsidRDefault="00233F32">
          <w:r>
            <w:rPr>
              <w:b/>
              <w:bCs/>
              <w:noProof/>
            </w:rPr>
            <w:fldChar w:fldCharType="end"/>
          </w:r>
        </w:p>
      </w:sdtContent>
    </w:sdt>
    <w:p w14:paraId="42D4E7B5" w14:textId="77777777" w:rsidR="004102FC" w:rsidRDefault="004102FC">
      <w:r>
        <w:br w:type="page"/>
      </w:r>
    </w:p>
    <w:p w14:paraId="3576DD12" w14:textId="77777777" w:rsidR="00D34DDA" w:rsidRDefault="002E0E59" w:rsidP="00567F92">
      <w:pPr>
        <w:pStyle w:val="Heading1"/>
        <w:numPr>
          <w:ilvl w:val="0"/>
          <w:numId w:val="1"/>
        </w:numPr>
      </w:pPr>
      <w:r>
        <w:lastRenderedPageBreak/>
        <w:t>Overview</w:t>
      </w:r>
    </w:p>
    <w:p w14:paraId="2C0BC532" w14:textId="77777777" w:rsidR="002E0E59" w:rsidRDefault="002E0E59" w:rsidP="00D34DDA"/>
    <w:p w14:paraId="3C29872E" w14:textId="577C4742" w:rsidR="00033F59" w:rsidRDefault="00033F59" w:rsidP="00033F59"/>
    <w:p w14:paraId="55C69866" w14:textId="08E5A761" w:rsidR="00366F12" w:rsidRDefault="00366F12" w:rsidP="00366F12">
      <w:pPr>
        <w:pStyle w:val="Heading1"/>
        <w:numPr>
          <w:ilvl w:val="0"/>
          <w:numId w:val="1"/>
        </w:numPr>
      </w:pPr>
      <w:r>
        <w:t>BACpypes</w:t>
      </w:r>
    </w:p>
    <w:p w14:paraId="6D52D6ED" w14:textId="6CE6AB25" w:rsidR="00366F12" w:rsidRDefault="00366F12" w:rsidP="00033F59"/>
    <w:p w14:paraId="68409D9B" w14:textId="658B5DB5" w:rsidR="00366F12" w:rsidRDefault="00366F12" w:rsidP="00366F12">
      <w:pPr>
        <w:pStyle w:val="Heading1"/>
        <w:numPr>
          <w:ilvl w:val="1"/>
          <w:numId w:val="1"/>
        </w:numPr>
      </w:pPr>
      <w:r>
        <w:t>Configuring</w:t>
      </w:r>
    </w:p>
    <w:p w14:paraId="2E96E18A" w14:textId="5D0ED751" w:rsidR="00366F12" w:rsidRDefault="00366F12" w:rsidP="00366F12"/>
    <w:p w14:paraId="1D673231" w14:textId="09BD5B86" w:rsidR="00366F12" w:rsidRDefault="00366F12" w:rsidP="00366F12">
      <w:pPr>
        <w:pStyle w:val="ListParagraph"/>
        <w:numPr>
          <w:ilvl w:val="0"/>
          <w:numId w:val="29"/>
        </w:numPr>
      </w:pPr>
      <w:r>
        <w:t>Install the latest version of Python.</w:t>
      </w:r>
    </w:p>
    <w:p w14:paraId="2314400D" w14:textId="77777777" w:rsidR="00366F12" w:rsidRDefault="00366F12" w:rsidP="00366F12"/>
    <w:p w14:paraId="23810F3B" w14:textId="125F0215" w:rsidR="00366F12" w:rsidRDefault="00366F12" w:rsidP="00366F12">
      <w:pPr>
        <w:pStyle w:val="ListParagraph"/>
        <w:numPr>
          <w:ilvl w:val="0"/>
          <w:numId w:val="29"/>
        </w:numPr>
      </w:pPr>
      <w:r>
        <w:t>BACpypes has a file named setup.py that tells it what version of Python uses a specific source_folder.</w:t>
      </w:r>
    </w:p>
    <w:p w14:paraId="0E34747A" w14:textId="43B464C4" w:rsidR="00366F12" w:rsidRDefault="00366F12" w:rsidP="00366F12"/>
    <w:p w14:paraId="7A8A8C97" w14:textId="597B24C6" w:rsidR="00366F12" w:rsidRDefault="00366F12" w:rsidP="00366F12">
      <w:pPr>
        <w:pStyle w:val="ListParagraph"/>
        <w:numPr>
          <w:ilvl w:val="0"/>
          <w:numId w:val="28"/>
        </w:numPr>
      </w:pPr>
      <w:r>
        <w:t>Type the following from the command line to determine which version of Python is installed</w:t>
      </w:r>
    </w:p>
    <w:p w14:paraId="643EB078" w14:textId="79DDB95C" w:rsidR="00366F12" w:rsidRDefault="00366F12" w:rsidP="00366F12">
      <w:pPr>
        <w:pStyle w:val="ListParagraph"/>
      </w:pPr>
      <w:r>
        <w:t>Python –version</w:t>
      </w:r>
    </w:p>
    <w:p w14:paraId="09861684" w14:textId="4DF309C3" w:rsidR="00366F12" w:rsidRDefault="00366F12" w:rsidP="00366F12">
      <w:pPr>
        <w:pStyle w:val="ListParagraph"/>
        <w:numPr>
          <w:ilvl w:val="0"/>
          <w:numId w:val="28"/>
        </w:numPr>
      </w:pPr>
      <w:r>
        <w:t>Mine is showing 3.9.13</w:t>
      </w:r>
    </w:p>
    <w:p w14:paraId="3E4C002D" w14:textId="73BD83EE" w:rsidR="00366F12" w:rsidRDefault="00366F12" w:rsidP="00123058">
      <w:pPr>
        <w:pStyle w:val="ListParagraph"/>
        <w:numPr>
          <w:ilvl w:val="0"/>
          <w:numId w:val="28"/>
        </w:numPr>
      </w:pPr>
      <w:r>
        <w:t>I added the following to the source_folder table:</w:t>
      </w:r>
    </w:p>
    <w:p w14:paraId="3E50B6DF" w14:textId="77777777" w:rsidR="00366F12" w:rsidRPr="00366F12" w:rsidRDefault="00366F12" w:rsidP="00366F12">
      <w:pPr>
        <w:ind w:left="720"/>
      </w:pPr>
      <w:r w:rsidRPr="00366F12">
        <w:t>source_folder = {</w:t>
      </w:r>
    </w:p>
    <w:p w14:paraId="39845810" w14:textId="77777777" w:rsidR="00366F12" w:rsidRPr="00366F12" w:rsidRDefault="00366F12" w:rsidP="00366F12">
      <w:pPr>
        <w:ind w:left="720"/>
      </w:pPr>
      <w:r w:rsidRPr="00366F12">
        <w:t>    (2, 5): 'py25',</w:t>
      </w:r>
    </w:p>
    <w:p w14:paraId="2533297E" w14:textId="77777777" w:rsidR="00366F12" w:rsidRPr="00366F12" w:rsidRDefault="00366F12" w:rsidP="00366F12">
      <w:pPr>
        <w:ind w:left="720"/>
      </w:pPr>
      <w:r w:rsidRPr="00366F12">
        <w:t>    (2, 6): 'py25',</w:t>
      </w:r>
    </w:p>
    <w:p w14:paraId="36CB8BC9" w14:textId="77777777" w:rsidR="00366F12" w:rsidRPr="00366F12" w:rsidRDefault="00366F12" w:rsidP="00366F12">
      <w:pPr>
        <w:ind w:left="720"/>
      </w:pPr>
      <w:r w:rsidRPr="00366F12">
        <w:t>    (2, 7): 'py27',</w:t>
      </w:r>
    </w:p>
    <w:p w14:paraId="39BE5CA9" w14:textId="77777777" w:rsidR="00366F12" w:rsidRPr="00366F12" w:rsidRDefault="00366F12" w:rsidP="00366F12">
      <w:pPr>
        <w:ind w:left="720"/>
      </w:pPr>
      <w:r w:rsidRPr="00366F12">
        <w:t>    (3, 4): 'py34',</w:t>
      </w:r>
    </w:p>
    <w:p w14:paraId="56F5938A" w14:textId="77777777" w:rsidR="00366F12" w:rsidRPr="00366F12" w:rsidRDefault="00366F12" w:rsidP="00366F12">
      <w:pPr>
        <w:ind w:left="720"/>
      </w:pPr>
      <w:r w:rsidRPr="00366F12">
        <w:t>    (3, 5): 'py34',</w:t>
      </w:r>
    </w:p>
    <w:p w14:paraId="2629EE4D" w14:textId="77777777" w:rsidR="00366F12" w:rsidRPr="00366F12" w:rsidRDefault="00366F12" w:rsidP="00366F12">
      <w:pPr>
        <w:ind w:left="720"/>
      </w:pPr>
      <w:r w:rsidRPr="00366F12">
        <w:t>    (3, 6): 'py34',</w:t>
      </w:r>
    </w:p>
    <w:p w14:paraId="31A7B94B" w14:textId="77777777" w:rsidR="00366F12" w:rsidRPr="00366F12" w:rsidRDefault="00366F12" w:rsidP="00366F12">
      <w:pPr>
        <w:ind w:left="720"/>
      </w:pPr>
      <w:r w:rsidRPr="00366F12">
        <w:t>    (3, 7): 'py34',</w:t>
      </w:r>
    </w:p>
    <w:p w14:paraId="0A7C4A5E" w14:textId="77777777" w:rsidR="00366F12" w:rsidRPr="00366F12" w:rsidRDefault="00366F12" w:rsidP="00366F12">
      <w:pPr>
        <w:ind w:left="720"/>
      </w:pPr>
      <w:r w:rsidRPr="00366F12">
        <w:t>    (3, 8): 'py34',</w:t>
      </w:r>
    </w:p>
    <w:p w14:paraId="5D3D9CA3" w14:textId="77777777" w:rsidR="00366F12" w:rsidRPr="00366F12" w:rsidRDefault="00366F12" w:rsidP="00366F12">
      <w:pPr>
        <w:ind w:left="720"/>
      </w:pPr>
      <w:r w:rsidRPr="00366F12">
        <w:t xml:space="preserve">    </w:t>
      </w:r>
      <w:r w:rsidRPr="00366F12">
        <w:rPr>
          <w:highlight w:val="yellow"/>
        </w:rPr>
        <w:t>(3, 9): 'py34',</w:t>
      </w:r>
    </w:p>
    <w:p w14:paraId="630E7FFB" w14:textId="487B33CD" w:rsidR="00366F12" w:rsidRDefault="00366F12" w:rsidP="00366F12">
      <w:pPr>
        <w:pStyle w:val="ListParagraph"/>
        <w:rPr>
          <w:rFonts w:ascii="Calibri" w:hAnsi="Calibri" w:cs="Calibri"/>
        </w:rPr>
      </w:pPr>
      <w:r w:rsidRPr="00366F12">
        <w:rPr>
          <w:rFonts w:ascii="Calibri" w:hAnsi="Calibri" w:cs="Calibri"/>
        </w:rPr>
        <w:t>    }.get(version_info, None)</w:t>
      </w:r>
    </w:p>
    <w:p w14:paraId="6EDC4E1F" w14:textId="16A000D2" w:rsidR="00366F12" w:rsidRDefault="00366F12" w:rsidP="00033F59"/>
    <w:p w14:paraId="134C38F5" w14:textId="53778DF3" w:rsidR="00246F92" w:rsidRDefault="00246F92" w:rsidP="00246F92">
      <w:pPr>
        <w:pStyle w:val="ListParagraph"/>
        <w:numPr>
          <w:ilvl w:val="0"/>
          <w:numId w:val="29"/>
        </w:numPr>
      </w:pPr>
      <w:r>
        <w:t>BACpypes has a file named BACpypes.ini. This file must be modified to setup the BACnet server device.</w:t>
      </w:r>
    </w:p>
    <w:p w14:paraId="2C8D7733" w14:textId="23538CB6" w:rsidR="00246F92" w:rsidRDefault="00246F92" w:rsidP="00246F92">
      <w:pPr>
        <w:ind w:left="720"/>
      </w:pPr>
      <w:r>
        <w:t>I set up mine like this:</w:t>
      </w:r>
    </w:p>
    <w:p w14:paraId="38F20543" w14:textId="7BC9C588" w:rsidR="00246F92" w:rsidRDefault="00246F92" w:rsidP="00246F92">
      <w:pPr>
        <w:ind w:left="720"/>
      </w:pPr>
    </w:p>
    <w:p w14:paraId="0D47E1C7" w14:textId="77777777" w:rsidR="00246F92" w:rsidRPr="00246F92" w:rsidRDefault="00246F92" w:rsidP="00246F92">
      <w:pPr>
        <w:ind w:left="720"/>
      </w:pPr>
      <w:r w:rsidRPr="00246F92">
        <w:t>[BACpypes]</w:t>
      </w:r>
    </w:p>
    <w:p w14:paraId="19AD3C54" w14:textId="77777777" w:rsidR="00246F92" w:rsidRPr="00246F92" w:rsidRDefault="00246F92" w:rsidP="00246F92">
      <w:pPr>
        <w:ind w:left="720"/>
      </w:pPr>
      <w:r w:rsidRPr="00246F92">
        <w:t>objectName: AWS_BACpypes</w:t>
      </w:r>
    </w:p>
    <w:p w14:paraId="25F01C5D" w14:textId="77777777" w:rsidR="00246F92" w:rsidRPr="00246F92" w:rsidRDefault="00246F92" w:rsidP="00246F92">
      <w:pPr>
        <w:ind w:left="720"/>
      </w:pPr>
      <w:r w:rsidRPr="00246F92">
        <w:t>address: 10.169.94.127/24</w:t>
      </w:r>
    </w:p>
    <w:p w14:paraId="077CD7F5" w14:textId="77777777" w:rsidR="00246F92" w:rsidRPr="00246F92" w:rsidRDefault="00246F92" w:rsidP="00246F92">
      <w:pPr>
        <w:ind w:left="720"/>
      </w:pPr>
      <w:r w:rsidRPr="00246F92">
        <w:t>objectIdentifier: 599</w:t>
      </w:r>
    </w:p>
    <w:p w14:paraId="5B758002" w14:textId="77777777" w:rsidR="00246F92" w:rsidRPr="00246F92" w:rsidRDefault="00246F92" w:rsidP="00246F92">
      <w:pPr>
        <w:ind w:left="720"/>
      </w:pPr>
      <w:r w:rsidRPr="00246F92">
        <w:t>maxApduLengthAccepted: 1024</w:t>
      </w:r>
    </w:p>
    <w:p w14:paraId="45BCBACC" w14:textId="77777777" w:rsidR="00246F92" w:rsidRPr="00246F92" w:rsidRDefault="00246F92" w:rsidP="00246F92">
      <w:pPr>
        <w:ind w:left="720"/>
      </w:pPr>
      <w:r w:rsidRPr="00246F92">
        <w:t>segmentationSupported: segmentedBoth</w:t>
      </w:r>
    </w:p>
    <w:p w14:paraId="7456F76D" w14:textId="77777777" w:rsidR="00246F92" w:rsidRPr="00246F92" w:rsidRDefault="00246F92" w:rsidP="00246F92">
      <w:pPr>
        <w:ind w:left="720"/>
      </w:pPr>
      <w:r w:rsidRPr="00246F92">
        <w:t>vendorIdentifier: 10</w:t>
      </w:r>
    </w:p>
    <w:p w14:paraId="06ABE19B" w14:textId="2177F4B6" w:rsidR="00246F92" w:rsidRDefault="00246F92" w:rsidP="00246F92">
      <w:pPr>
        <w:ind w:left="720"/>
      </w:pPr>
    </w:p>
    <w:p w14:paraId="11F3A04B" w14:textId="77777777" w:rsidR="00246F92" w:rsidRDefault="00246F92" w:rsidP="00246F92">
      <w:pPr>
        <w:ind w:left="360"/>
      </w:pPr>
    </w:p>
    <w:p w14:paraId="7137F36E" w14:textId="4E43267F" w:rsidR="00366F12" w:rsidRDefault="00366F12" w:rsidP="00366F12">
      <w:pPr>
        <w:pStyle w:val="Heading1"/>
        <w:numPr>
          <w:ilvl w:val="1"/>
          <w:numId w:val="1"/>
        </w:numPr>
      </w:pPr>
      <w:r>
        <w:t>Start an AWS Server</w:t>
      </w:r>
    </w:p>
    <w:p w14:paraId="57EAEF33" w14:textId="036C6333" w:rsidR="00366F12" w:rsidRDefault="00366F12" w:rsidP="00033F59"/>
    <w:p w14:paraId="25500CC0" w14:textId="5CF0D14A" w:rsidR="007B2975" w:rsidRDefault="007B2975" w:rsidP="007B2975">
      <w:pPr>
        <w:pStyle w:val="ListParagraph"/>
        <w:numPr>
          <w:ilvl w:val="0"/>
          <w:numId w:val="26"/>
        </w:numPr>
      </w:pPr>
      <w:r>
        <w:t>Open a command prompt bash, powershell, or command prompt</w:t>
      </w:r>
    </w:p>
    <w:p w14:paraId="70265E23" w14:textId="68467EB8" w:rsidR="00366F12" w:rsidRDefault="00366F12" w:rsidP="00366F12">
      <w:pPr>
        <w:pStyle w:val="ListParagraph"/>
        <w:numPr>
          <w:ilvl w:val="0"/>
          <w:numId w:val="26"/>
        </w:numPr>
      </w:pPr>
      <w:r>
        <w:t>Set the Python path</w:t>
      </w:r>
    </w:p>
    <w:p w14:paraId="737855AC" w14:textId="3772D4B1" w:rsidR="00246F92" w:rsidRDefault="00246F92" w:rsidP="00246F92">
      <w:pPr>
        <w:pStyle w:val="ListParagraph"/>
        <w:numPr>
          <w:ilvl w:val="0"/>
          <w:numId w:val="28"/>
        </w:numPr>
      </w:pPr>
      <w:r>
        <w:t>These instructions only need to be done once per use of a console</w:t>
      </w:r>
    </w:p>
    <w:p w14:paraId="4B566CE8" w14:textId="77777777" w:rsidR="00246F92" w:rsidRDefault="00246F92" w:rsidP="00246F92">
      <w:pPr>
        <w:ind w:left="360"/>
      </w:pPr>
    </w:p>
    <w:p w14:paraId="4A47CE5F" w14:textId="2763A3B8" w:rsidR="007B2975" w:rsidRPr="007B2975" w:rsidRDefault="007B2975" w:rsidP="007B2975">
      <w:pPr>
        <w:pStyle w:val="ListParagraph"/>
        <w:rPr>
          <w:b/>
          <w:bCs/>
          <w:u w:val="single"/>
        </w:rPr>
      </w:pPr>
      <w:r w:rsidRPr="007B2975">
        <w:rPr>
          <w:b/>
          <w:bCs/>
          <w:u w:val="single"/>
        </w:rPr>
        <w:t>For Bash:</w:t>
      </w:r>
    </w:p>
    <w:p w14:paraId="401616F6" w14:textId="41E5594F" w:rsidR="007B2975" w:rsidRDefault="007B2975" w:rsidP="007B2975">
      <w:pPr>
        <w:ind w:firstLine="720"/>
        <w:rPr>
          <w:rFonts w:ascii="Lucida Console" w:hAnsi="Lucida Console" w:cs="Lucida Console"/>
          <w:sz w:val="18"/>
          <w:szCs w:val="18"/>
        </w:rPr>
      </w:pPr>
      <w:r w:rsidRPr="007B2975">
        <w:rPr>
          <w:rFonts w:ascii="Lucida Console" w:hAnsi="Lucida Console" w:cs="Lucida Console"/>
          <w:sz w:val="18"/>
          <w:szCs w:val="18"/>
        </w:rPr>
        <w:t>export PYTHONPATH=D:</w:t>
      </w:r>
      <w:r w:rsidR="00246F92">
        <w:rPr>
          <w:rFonts w:ascii="Lucida Console" w:hAnsi="Lucida Console" w:cs="Lucida Console"/>
          <w:sz w:val="18"/>
          <w:szCs w:val="18"/>
        </w:rPr>
        <w:t>/</w:t>
      </w:r>
      <w:r w:rsidRPr="007B2975">
        <w:rPr>
          <w:rFonts w:ascii="Lucida Console" w:hAnsi="Lucida Console" w:cs="Lucida Console"/>
          <w:sz w:val="18"/>
          <w:szCs w:val="18"/>
        </w:rPr>
        <w:t>dev</w:t>
      </w:r>
      <w:r w:rsidR="00246F92">
        <w:rPr>
          <w:rFonts w:ascii="Lucida Console" w:hAnsi="Lucida Console" w:cs="Lucida Console"/>
          <w:sz w:val="18"/>
          <w:szCs w:val="18"/>
        </w:rPr>
        <w:t>/</w:t>
      </w:r>
      <w:r w:rsidRPr="007B2975">
        <w:rPr>
          <w:rFonts w:ascii="Lucida Console" w:hAnsi="Lucida Console" w:cs="Lucida Console"/>
          <w:sz w:val="18"/>
          <w:szCs w:val="18"/>
        </w:rPr>
        <w:t>bacpypes</w:t>
      </w:r>
      <w:r w:rsidR="00246F92">
        <w:rPr>
          <w:rFonts w:ascii="Lucida Console" w:hAnsi="Lucida Console" w:cs="Lucida Console"/>
          <w:sz w:val="18"/>
          <w:szCs w:val="18"/>
        </w:rPr>
        <w:t>/</w:t>
      </w:r>
      <w:r w:rsidRPr="007B2975">
        <w:rPr>
          <w:rFonts w:ascii="Lucida Console" w:hAnsi="Lucida Console" w:cs="Lucida Console"/>
          <w:sz w:val="18"/>
          <w:szCs w:val="18"/>
        </w:rPr>
        <w:t>py34</w:t>
      </w:r>
    </w:p>
    <w:p w14:paraId="75CFA6B9" w14:textId="77777777" w:rsidR="007B2975" w:rsidRPr="007B2975" w:rsidRDefault="007B2975" w:rsidP="007B2975">
      <w:pPr>
        <w:ind w:firstLine="720"/>
        <w:rPr>
          <w:rFonts w:asciiTheme="minorHAnsi" w:hAnsiTheme="minorHAnsi" w:cstheme="minorBidi"/>
        </w:rPr>
      </w:pPr>
    </w:p>
    <w:p w14:paraId="005B8DFE" w14:textId="506F39AD" w:rsidR="007B2975" w:rsidRDefault="007B2975" w:rsidP="007B2975">
      <w:pPr>
        <w:pStyle w:val="ListParagraph"/>
        <w:numPr>
          <w:ilvl w:val="0"/>
          <w:numId w:val="27"/>
        </w:numPr>
      </w:pPr>
      <w:r>
        <w:t>Replace the ‘D:</w:t>
      </w:r>
      <w:r w:rsidR="00246F92">
        <w:t>/</w:t>
      </w:r>
      <w:r>
        <w:t>dev</w:t>
      </w:r>
      <w:r w:rsidR="00246F92">
        <w:t>/</w:t>
      </w:r>
      <w:r>
        <w:t>’ with the location of your BACpypes code</w:t>
      </w:r>
    </w:p>
    <w:p w14:paraId="3F66C619" w14:textId="2C3B13D7" w:rsidR="007B2975" w:rsidRDefault="007B2975" w:rsidP="007B2975">
      <w:pPr>
        <w:pStyle w:val="ListParagraph"/>
        <w:numPr>
          <w:ilvl w:val="0"/>
          <w:numId w:val="27"/>
        </w:numPr>
      </w:pPr>
      <w:r>
        <w:t>Type the following to verify the path is set:</w:t>
      </w:r>
    </w:p>
    <w:p w14:paraId="7174F319" w14:textId="43E6285F" w:rsidR="007B2975" w:rsidRDefault="007B2975" w:rsidP="00246F92">
      <w:pPr>
        <w:ind w:firstLine="720"/>
        <w:rPr>
          <w:rFonts w:ascii="Lucida Console" w:hAnsi="Lucida Console" w:cs="Lucida Console"/>
          <w:sz w:val="18"/>
          <w:szCs w:val="18"/>
        </w:rPr>
      </w:pPr>
      <w:r w:rsidRPr="007B2975">
        <w:rPr>
          <w:rFonts w:ascii="Lucida Console" w:hAnsi="Lucida Console" w:cs="Lucida Console"/>
          <w:sz w:val="18"/>
          <w:szCs w:val="18"/>
        </w:rPr>
        <w:t>env | grep PYTHONPATH</w:t>
      </w:r>
    </w:p>
    <w:p w14:paraId="6FA7A5FE" w14:textId="0D97E72E" w:rsidR="006C2009" w:rsidRDefault="006C2009" w:rsidP="00246F92">
      <w:pPr>
        <w:ind w:firstLine="720"/>
        <w:rPr>
          <w:rFonts w:ascii="Lucida Console" w:hAnsi="Lucida Console" w:cs="Lucida Console"/>
          <w:sz w:val="18"/>
          <w:szCs w:val="18"/>
        </w:rPr>
      </w:pPr>
    </w:p>
    <w:p w14:paraId="178C8463" w14:textId="77777777" w:rsidR="006C2009" w:rsidRPr="00246F92" w:rsidRDefault="006C2009" w:rsidP="00246F92">
      <w:pPr>
        <w:ind w:firstLine="720"/>
        <w:rPr>
          <w:rFonts w:ascii="Lucida Console" w:hAnsi="Lucida Console" w:cs="Lucida Console"/>
          <w:sz w:val="18"/>
          <w:szCs w:val="18"/>
        </w:rPr>
      </w:pPr>
    </w:p>
    <w:p w14:paraId="4AE12ECA" w14:textId="006ECBC2" w:rsidR="006C2009" w:rsidRPr="007B2975" w:rsidRDefault="006C2009" w:rsidP="006C2009">
      <w:pPr>
        <w:pStyle w:val="ListParagraph"/>
        <w:rPr>
          <w:b/>
          <w:bCs/>
          <w:u w:val="single"/>
        </w:rPr>
      </w:pPr>
      <w:r w:rsidRPr="007B2975">
        <w:rPr>
          <w:b/>
          <w:bCs/>
          <w:u w:val="single"/>
        </w:rPr>
        <w:t xml:space="preserve">For </w:t>
      </w:r>
      <w:r>
        <w:rPr>
          <w:b/>
          <w:bCs/>
          <w:u w:val="single"/>
        </w:rPr>
        <w:t>Powershell</w:t>
      </w:r>
      <w:r w:rsidRPr="007B2975">
        <w:rPr>
          <w:b/>
          <w:bCs/>
          <w:u w:val="single"/>
        </w:rPr>
        <w:t>:</w:t>
      </w:r>
    </w:p>
    <w:p w14:paraId="04D02CE6" w14:textId="35844707" w:rsidR="007B2975" w:rsidRDefault="006C2009" w:rsidP="006C2009">
      <w:pPr>
        <w:ind w:firstLine="720"/>
        <w:rPr>
          <w:rFonts w:ascii="Lucida Console" w:hAnsi="Lucida Console" w:cs="Lucida Console"/>
          <w:sz w:val="18"/>
          <w:szCs w:val="18"/>
        </w:rPr>
      </w:pPr>
      <w:r w:rsidRPr="006C2009">
        <w:rPr>
          <w:rFonts w:ascii="Lucida Console" w:hAnsi="Lucida Console" w:cs="Lucida Console"/>
          <w:sz w:val="18"/>
          <w:szCs w:val="18"/>
        </w:rPr>
        <w:t>$Env:PYTHONPATH = 'D:\dev\bacpypes\py34'</w:t>
      </w:r>
    </w:p>
    <w:p w14:paraId="2EA5ABEA" w14:textId="24C0F7B7" w:rsidR="006C2009" w:rsidRDefault="006C2009" w:rsidP="006C2009">
      <w:pPr>
        <w:ind w:firstLine="720"/>
        <w:rPr>
          <w:rFonts w:ascii="Lucida Console" w:hAnsi="Lucida Console" w:cs="Lucida Console"/>
          <w:sz w:val="18"/>
          <w:szCs w:val="18"/>
        </w:rPr>
      </w:pPr>
    </w:p>
    <w:p w14:paraId="0D0163B7" w14:textId="77777777" w:rsidR="006C2009" w:rsidRDefault="006C2009" w:rsidP="006C2009">
      <w:pPr>
        <w:pStyle w:val="ListParagraph"/>
        <w:numPr>
          <w:ilvl w:val="0"/>
          <w:numId w:val="27"/>
        </w:numPr>
      </w:pPr>
      <w:r>
        <w:t>Replace the ‘D:/dev/’ with the location of your BACpypes code</w:t>
      </w:r>
    </w:p>
    <w:p w14:paraId="095B23C6" w14:textId="77777777" w:rsidR="006C2009" w:rsidRDefault="006C2009" w:rsidP="006C2009">
      <w:pPr>
        <w:pStyle w:val="ListParagraph"/>
        <w:numPr>
          <w:ilvl w:val="0"/>
          <w:numId w:val="27"/>
        </w:numPr>
      </w:pPr>
      <w:r>
        <w:t>Type the following to verify the path is set:</w:t>
      </w:r>
    </w:p>
    <w:p w14:paraId="19EBFACE" w14:textId="0B2A2ABB" w:rsidR="006C2009" w:rsidRDefault="006C2009" w:rsidP="006C2009">
      <w:pPr>
        <w:ind w:firstLine="720"/>
        <w:rPr>
          <w:rFonts w:ascii="Lucida Console" w:hAnsi="Lucida Console" w:cs="Lucida Console"/>
          <w:sz w:val="18"/>
          <w:szCs w:val="18"/>
        </w:rPr>
      </w:pPr>
      <w:r>
        <w:rPr>
          <w:rFonts w:ascii="Lucida Console" w:hAnsi="Lucida Console" w:cs="Lucida Console"/>
          <w:sz w:val="18"/>
          <w:szCs w:val="18"/>
        </w:rPr>
        <w:t>$Env:PYTHONPATH</w:t>
      </w:r>
    </w:p>
    <w:p w14:paraId="7D12BC9A" w14:textId="77777777" w:rsidR="006C2009" w:rsidRDefault="006C2009" w:rsidP="007B2975"/>
    <w:p w14:paraId="326E98CB" w14:textId="314DDBA0" w:rsidR="007B2975" w:rsidRPr="007B2975" w:rsidRDefault="007B2975" w:rsidP="007B2975">
      <w:pPr>
        <w:pStyle w:val="ListParagraph"/>
        <w:rPr>
          <w:b/>
          <w:bCs/>
          <w:u w:val="single"/>
        </w:rPr>
      </w:pPr>
      <w:r w:rsidRPr="007B2975">
        <w:rPr>
          <w:b/>
          <w:bCs/>
          <w:u w:val="single"/>
        </w:rPr>
        <w:t>For Command Prompt:</w:t>
      </w:r>
    </w:p>
    <w:p w14:paraId="12EF593A" w14:textId="0AE01DDB" w:rsidR="007B2975" w:rsidRDefault="007B2975" w:rsidP="007B2975">
      <w:pPr>
        <w:pStyle w:val="ListParagraph"/>
      </w:pPr>
      <w:r w:rsidRPr="00366F12">
        <w:t>set PYTHONPATH=D:\dev\bacpypes\py34</w:t>
      </w:r>
    </w:p>
    <w:p w14:paraId="5517885C" w14:textId="77777777" w:rsidR="00246F92" w:rsidRDefault="00246F92" w:rsidP="00246F92">
      <w:pPr>
        <w:pStyle w:val="ListParagraph"/>
        <w:numPr>
          <w:ilvl w:val="0"/>
          <w:numId w:val="27"/>
        </w:numPr>
      </w:pPr>
      <w:r>
        <w:t>Replace the ‘D:\dev\’ with the location of your BACpypes code</w:t>
      </w:r>
    </w:p>
    <w:p w14:paraId="5C81DA4A" w14:textId="77777777" w:rsidR="00246F92" w:rsidRDefault="00246F92" w:rsidP="00246F92">
      <w:pPr>
        <w:pStyle w:val="ListParagraph"/>
        <w:numPr>
          <w:ilvl w:val="0"/>
          <w:numId w:val="27"/>
        </w:numPr>
      </w:pPr>
      <w:r>
        <w:t>Type the following to verify the path is set:</w:t>
      </w:r>
    </w:p>
    <w:p w14:paraId="1577CDBB" w14:textId="7D0ED1C8" w:rsidR="00246F92" w:rsidRDefault="00246F92" w:rsidP="00246F92">
      <w:pPr>
        <w:ind w:left="720"/>
      </w:pPr>
      <w:r>
        <w:t>echo %PYTHONPATH%</w:t>
      </w:r>
    </w:p>
    <w:p w14:paraId="67054338" w14:textId="162E5360" w:rsidR="00246F92" w:rsidRDefault="00246F92" w:rsidP="007B2975">
      <w:pPr>
        <w:pStyle w:val="ListParagraph"/>
      </w:pPr>
    </w:p>
    <w:p w14:paraId="7F7636A5" w14:textId="2D64F22C" w:rsidR="005F4169" w:rsidRDefault="005F4169" w:rsidP="005F4169">
      <w:pPr>
        <w:pStyle w:val="ListParagraph"/>
        <w:numPr>
          <w:ilvl w:val="0"/>
          <w:numId w:val="26"/>
        </w:numPr>
      </w:pPr>
      <w:r>
        <w:t>Start the AWS_Server.py by typing the following from a console in the D:\dev\bacpypes directory:</w:t>
      </w:r>
    </w:p>
    <w:p w14:paraId="0A84DAE5" w14:textId="5765109A" w:rsidR="00360475" w:rsidRDefault="00360475" w:rsidP="00360475">
      <w:pPr>
        <w:pStyle w:val="ListParagraph"/>
        <w:rPr>
          <w:b/>
          <w:bCs/>
          <w:u w:val="single"/>
        </w:rPr>
      </w:pPr>
      <w:r w:rsidRPr="007B2975">
        <w:rPr>
          <w:b/>
          <w:bCs/>
          <w:u w:val="single"/>
        </w:rPr>
        <w:t>For Bash</w:t>
      </w:r>
      <w:r w:rsidR="00181E22" w:rsidRPr="00181E22">
        <w:rPr>
          <w:b/>
          <w:bCs/>
          <w:u w:val="single"/>
        </w:rPr>
        <w:t xml:space="preserve"> </w:t>
      </w:r>
      <w:r w:rsidR="00181E22" w:rsidRPr="00360475">
        <w:rPr>
          <w:b/>
          <w:bCs/>
          <w:u w:val="single"/>
        </w:rPr>
        <w:t>and Command Prompt:</w:t>
      </w:r>
      <w:r w:rsidRPr="007B2975">
        <w:rPr>
          <w:b/>
          <w:bCs/>
          <w:u w:val="single"/>
        </w:rPr>
        <w:t>:</w:t>
      </w:r>
    </w:p>
    <w:p w14:paraId="00D5DE7A" w14:textId="77777777" w:rsidR="00360475" w:rsidRDefault="00360475" w:rsidP="00360475">
      <w:pPr>
        <w:pStyle w:val="ListParagraph"/>
        <w:rPr>
          <w:rFonts w:ascii="Lucida Console" w:hAnsi="Lucida Console" w:cs="Lucida Console"/>
          <w:sz w:val="18"/>
          <w:szCs w:val="18"/>
        </w:rPr>
      </w:pPr>
      <w:r>
        <w:rPr>
          <w:rFonts w:ascii="Lucida Console" w:hAnsi="Lucida Console" w:cs="Lucida Console"/>
          <w:sz w:val="18"/>
          <w:szCs w:val="18"/>
        </w:rPr>
        <w:t>python AWS/AWS_Server.py</w:t>
      </w:r>
    </w:p>
    <w:p w14:paraId="2217AD94" w14:textId="27C497C2" w:rsidR="00360475" w:rsidRPr="007B2975" w:rsidRDefault="00360475" w:rsidP="00360475">
      <w:pPr>
        <w:pStyle w:val="ListParagraph"/>
        <w:rPr>
          <w:b/>
          <w:bCs/>
          <w:u w:val="single"/>
        </w:rPr>
      </w:pPr>
      <w:r w:rsidRPr="007B2975">
        <w:rPr>
          <w:b/>
          <w:bCs/>
          <w:u w:val="single"/>
        </w:rPr>
        <w:t xml:space="preserve">For </w:t>
      </w:r>
      <w:r>
        <w:rPr>
          <w:b/>
          <w:bCs/>
          <w:u w:val="single"/>
        </w:rPr>
        <w:t>Powershell</w:t>
      </w:r>
      <w:r w:rsidRPr="007B2975">
        <w:rPr>
          <w:b/>
          <w:bCs/>
          <w:u w:val="single"/>
        </w:rPr>
        <w:t>:</w:t>
      </w:r>
    </w:p>
    <w:p w14:paraId="0DF5A4B7" w14:textId="3BFEB21D" w:rsidR="005F4169" w:rsidRDefault="005F4169" w:rsidP="005F4169">
      <w:pPr>
        <w:pStyle w:val="ListParagraph"/>
      </w:pPr>
      <w:r>
        <w:t>python AWS\AWS_Server.py</w:t>
      </w:r>
    </w:p>
    <w:p w14:paraId="3503D033" w14:textId="77777777" w:rsidR="00360475" w:rsidRDefault="00360475" w:rsidP="005F4169">
      <w:pPr>
        <w:pStyle w:val="ListParagraph"/>
      </w:pPr>
    </w:p>
    <w:p w14:paraId="5127958F" w14:textId="5068A904" w:rsidR="005F4169" w:rsidRDefault="00360475" w:rsidP="00360475">
      <w:pPr>
        <w:pStyle w:val="ListParagraph"/>
        <w:numPr>
          <w:ilvl w:val="0"/>
          <w:numId w:val="26"/>
        </w:numPr>
      </w:pPr>
      <w:r>
        <w:t>Stopping the ASW_Server.py from the command line</w:t>
      </w:r>
    </w:p>
    <w:p w14:paraId="5A28D3B8" w14:textId="0F97EC5B" w:rsidR="00360475" w:rsidRPr="00360475" w:rsidRDefault="00360475" w:rsidP="00360475">
      <w:pPr>
        <w:pStyle w:val="ListParagraph"/>
        <w:rPr>
          <w:b/>
          <w:bCs/>
          <w:u w:val="single"/>
        </w:rPr>
      </w:pPr>
      <w:r w:rsidRPr="00360475">
        <w:rPr>
          <w:b/>
          <w:bCs/>
          <w:u w:val="single"/>
        </w:rPr>
        <w:t>For BASH and Command Prompt:</w:t>
      </w:r>
    </w:p>
    <w:p w14:paraId="52532351" w14:textId="079AEBAF" w:rsidR="00360475" w:rsidRDefault="00360475" w:rsidP="00360475">
      <w:pPr>
        <w:pStyle w:val="ListParagraph"/>
      </w:pPr>
      <w:r>
        <w:t>Control-C</w:t>
      </w:r>
    </w:p>
    <w:p w14:paraId="5D504647" w14:textId="01F240A5" w:rsidR="00360475" w:rsidRPr="00360475" w:rsidRDefault="00360475" w:rsidP="00360475">
      <w:pPr>
        <w:pStyle w:val="ListParagraph"/>
        <w:rPr>
          <w:b/>
          <w:bCs/>
          <w:u w:val="single"/>
        </w:rPr>
      </w:pPr>
      <w:r w:rsidRPr="00360475">
        <w:rPr>
          <w:b/>
          <w:bCs/>
          <w:u w:val="single"/>
        </w:rPr>
        <w:t>For Powershell:</w:t>
      </w:r>
    </w:p>
    <w:p w14:paraId="45A6B117" w14:textId="4749115A" w:rsidR="00360475" w:rsidRDefault="00360475" w:rsidP="00360475">
      <w:pPr>
        <w:pStyle w:val="ListParagraph"/>
      </w:pPr>
      <w:r>
        <w:t>Control-Break</w:t>
      </w:r>
    </w:p>
    <w:p w14:paraId="592B887A" w14:textId="77777777" w:rsidR="00360475" w:rsidRDefault="00360475" w:rsidP="00360475"/>
    <w:p w14:paraId="61325D36" w14:textId="63A31E68" w:rsidR="00246F92" w:rsidRDefault="00246F92" w:rsidP="00246F92">
      <w:pPr>
        <w:pStyle w:val="ListParagraph"/>
        <w:numPr>
          <w:ilvl w:val="0"/>
          <w:numId w:val="26"/>
        </w:numPr>
      </w:pPr>
      <w:r>
        <w:t>A discovery in EBO will find the BACpypes server, named AW_BACpypes, as shown here:</w:t>
      </w:r>
    </w:p>
    <w:p w14:paraId="03D266A2" w14:textId="77777777" w:rsidR="001B7A0B" w:rsidRDefault="001B7A0B" w:rsidP="001B7A0B">
      <w:pPr>
        <w:ind w:left="360"/>
      </w:pPr>
    </w:p>
    <w:p w14:paraId="06463A8D" w14:textId="14BDB1FB" w:rsidR="00C17B21" w:rsidRDefault="001B7A0B" w:rsidP="00C17B21">
      <w:r>
        <w:rPr>
          <w:noProof/>
        </w:rPr>
        <w:lastRenderedPageBreak/>
        <w:drawing>
          <wp:inline distT="0" distB="0" distL="0" distR="0" wp14:anchorId="2F48DC67" wp14:editId="28A31DDF">
            <wp:extent cx="6858000" cy="6074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6074410"/>
                    </a:xfrm>
                    <a:prstGeom prst="rect">
                      <a:avLst/>
                    </a:prstGeom>
                  </pic:spPr>
                </pic:pic>
              </a:graphicData>
            </a:graphic>
          </wp:inline>
        </w:drawing>
      </w:r>
    </w:p>
    <w:p w14:paraId="4C61A5FA" w14:textId="77777777" w:rsidR="001B7A0B" w:rsidRDefault="001B7A0B" w:rsidP="00C17B21"/>
    <w:p w14:paraId="44AAB8B2" w14:textId="77777777" w:rsidR="005C5D6D" w:rsidRDefault="005C5D6D" w:rsidP="005C5D6D">
      <w:pPr>
        <w:pStyle w:val="Heading1"/>
        <w:numPr>
          <w:ilvl w:val="1"/>
          <w:numId w:val="1"/>
        </w:numPr>
      </w:pPr>
      <w:r>
        <w:t>Client Examples</w:t>
      </w:r>
    </w:p>
    <w:p w14:paraId="29B29FD7" w14:textId="647C6A57" w:rsidR="005C5D6D" w:rsidRDefault="005C5D6D" w:rsidP="00C17B21"/>
    <w:p w14:paraId="1408781B" w14:textId="6F55A05E" w:rsidR="005C5D6D" w:rsidRDefault="005C5D6D" w:rsidP="00C17B21">
      <w:r>
        <w:t>Once the BACpypes AWS_Server is started, it will print to the console it’s IP Address, device ID, and objects.</w:t>
      </w:r>
    </w:p>
    <w:p w14:paraId="42F6342E" w14:textId="7A3C9044" w:rsidR="005C5D6D" w:rsidRDefault="005C5D6D" w:rsidP="00C17B21"/>
    <w:p w14:paraId="4F09ABF5" w14:textId="77777777" w:rsidR="005C5D6D" w:rsidRDefault="005C5D6D" w:rsidP="005C5D6D">
      <w:pPr>
        <w:ind w:left="720"/>
      </w:pPr>
      <w:r>
        <w:t>D:\dev\bacpypes&gt;python AWS/AWS_Server.py</w:t>
      </w:r>
    </w:p>
    <w:p w14:paraId="4116BE74" w14:textId="7395F2E1" w:rsidR="005C5D6D" w:rsidRDefault="005C5D6D" w:rsidP="005C5D6D">
      <w:pPr>
        <w:ind w:left="720"/>
      </w:pPr>
      <w:r>
        <w:t>IP Address =                 10.169.94.127/24</w:t>
      </w:r>
    </w:p>
    <w:p w14:paraId="209549ED" w14:textId="5A9389F6" w:rsidR="005C5D6D" w:rsidRDefault="005C5D6D" w:rsidP="005C5D6D">
      <w:pPr>
        <w:ind w:left="720"/>
      </w:pPr>
      <w:r>
        <w:t>Device ID =                   599</w:t>
      </w:r>
    </w:p>
    <w:p w14:paraId="1A41BE26" w14:textId="30ACC47B" w:rsidR="005C5D6D" w:rsidRDefault="005C5D6D" w:rsidP="005C5D6D">
      <w:pPr>
        <w:ind w:left="720"/>
      </w:pPr>
      <w:r>
        <w:t>Analog Input                &lt;0, 1&gt;</w:t>
      </w:r>
    </w:p>
    <w:p w14:paraId="6728825B" w14:textId="50D27672" w:rsidR="005C5D6D" w:rsidRDefault="005C5D6D" w:rsidP="005C5D6D">
      <w:pPr>
        <w:ind w:left="720"/>
      </w:pPr>
      <w:r>
        <w:t>Binary Output              &lt;4, 1&gt;</w:t>
      </w:r>
    </w:p>
    <w:p w14:paraId="181DD300" w14:textId="5CA8F31E" w:rsidR="005C5D6D" w:rsidRDefault="005C5D6D" w:rsidP="005C5D6D">
      <w:pPr>
        <w:ind w:left="720"/>
      </w:pPr>
      <w:r>
        <w:t>Trend Log Multiple     &lt;27, 1&gt;</w:t>
      </w:r>
    </w:p>
    <w:p w14:paraId="4B3456BB" w14:textId="64370279" w:rsidR="005C5D6D" w:rsidRDefault="005C5D6D" w:rsidP="005C5D6D">
      <w:pPr>
        <w:ind w:left="720"/>
      </w:pPr>
      <w:r>
        <w:t>Trend Log                     &lt;20, 1&gt;</w:t>
      </w:r>
    </w:p>
    <w:p w14:paraId="31F01276" w14:textId="77777777" w:rsidR="005C5D6D" w:rsidRDefault="005C5D6D" w:rsidP="005C5D6D">
      <w:pPr>
        <w:ind w:left="720"/>
      </w:pPr>
      <w:r>
        <w:t>Date Time Value          &lt;44, 1&gt;</w:t>
      </w:r>
    </w:p>
    <w:p w14:paraId="00776C74" w14:textId="692095AE" w:rsidR="005C5D6D" w:rsidRDefault="005C5D6D" w:rsidP="005C5D6D">
      <w:pPr>
        <w:ind w:left="720"/>
      </w:pPr>
      <w:r>
        <w:t>Date Time Pattern Value  &lt;43, 1&gt;</w:t>
      </w:r>
    </w:p>
    <w:p w14:paraId="01E29594" w14:textId="0CC8D924" w:rsidR="005C5D6D" w:rsidRDefault="005C5D6D" w:rsidP="005C5D6D"/>
    <w:p w14:paraId="103EF739" w14:textId="0E1495AE" w:rsidR="005C5D6D" w:rsidRDefault="005C5D6D" w:rsidP="005C5D6D">
      <w:r>
        <w:lastRenderedPageBreak/>
        <w:t>The server can now be communicated with by using the existing BACpype samples. It is best to utilize two network cards on the PC, 1 for the server and 1 for the client. I have a BACpypes.ini for the server and a BACpypesClient.ini for the client.</w:t>
      </w:r>
    </w:p>
    <w:p w14:paraId="16687F60" w14:textId="41EB35D4" w:rsidR="005C5D6D" w:rsidRDefault="005C5D6D" w:rsidP="005C5D6D"/>
    <w:p w14:paraId="777CE971" w14:textId="7F9C88EB" w:rsidR="005C5D6D" w:rsidRDefault="005C5D6D" w:rsidP="005C5D6D">
      <w:r>
        <w:t>The BACpypes samples expect a combination of the servers IP Address, device ID, desired object ID, etc…</w:t>
      </w:r>
    </w:p>
    <w:p w14:paraId="333D9CA7" w14:textId="5DAF811E" w:rsidR="005C5D6D" w:rsidRDefault="005C5D6D" w:rsidP="005C5D6D"/>
    <w:p w14:paraId="30F93C8F" w14:textId="37E095F5" w:rsidR="005C5D6D" w:rsidRDefault="005C5D6D" w:rsidP="005C5D6D">
      <w:r>
        <w:t>The following examples worked for me.</w:t>
      </w:r>
    </w:p>
    <w:p w14:paraId="0845E268" w14:textId="77777777" w:rsidR="005C5D6D" w:rsidRDefault="005C5D6D" w:rsidP="005C5D6D"/>
    <w:p w14:paraId="147CBA44" w14:textId="3F34C570" w:rsidR="005C5D6D" w:rsidRPr="005C5D6D" w:rsidRDefault="005C5D6D" w:rsidP="005C5D6D">
      <w:pPr>
        <w:rPr>
          <w:b/>
          <w:bCs/>
          <w:u w:val="single"/>
        </w:rPr>
      </w:pPr>
      <w:r w:rsidRPr="005C5D6D">
        <w:rPr>
          <w:b/>
          <w:bCs/>
          <w:u w:val="single"/>
        </w:rPr>
        <w:t>Read the object list:</w:t>
      </w:r>
    </w:p>
    <w:p w14:paraId="668733D3" w14:textId="6BDC1332" w:rsidR="005C5D6D" w:rsidRDefault="005C5D6D" w:rsidP="005C5D6D"/>
    <w:p w14:paraId="5E66E412" w14:textId="77777777" w:rsidR="005C5D6D" w:rsidRDefault="005C5D6D" w:rsidP="005C5D6D">
      <w:pPr>
        <w:ind w:left="720"/>
      </w:pPr>
      <w:r>
        <w:t xml:space="preserve">D:\dev\bacpypes&gt;py samples\ReadObjectList.py --ini BACpypesClient.ini 599 10.169.94.127/24 </w:t>
      </w:r>
    </w:p>
    <w:p w14:paraId="2C488013" w14:textId="77777777" w:rsidR="005C5D6D" w:rsidRDefault="005C5D6D" w:rsidP="005C5D6D">
      <w:pPr>
        <w:ind w:left="720"/>
      </w:pPr>
      <w:r>
        <w:t>('device', 599): AWS_BACpypes</w:t>
      </w:r>
    </w:p>
    <w:p w14:paraId="74662434" w14:textId="77777777" w:rsidR="005C5D6D" w:rsidRDefault="005C5D6D" w:rsidP="005C5D6D">
      <w:pPr>
        <w:ind w:left="720"/>
      </w:pPr>
      <w:r>
        <w:t>('analogInput', 1): Analog Input</w:t>
      </w:r>
    </w:p>
    <w:p w14:paraId="0D87CDCA" w14:textId="77777777" w:rsidR="005C5D6D" w:rsidRDefault="005C5D6D" w:rsidP="005C5D6D">
      <w:pPr>
        <w:ind w:left="720"/>
      </w:pPr>
      <w:r>
        <w:t>('binaryOutput', 1): Binary Output</w:t>
      </w:r>
    </w:p>
    <w:p w14:paraId="2DEE6B44" w14:textId="77777777" w:rsidR="005C5D6D" w:rsidRDefault="005C5D6D" w:rsidP="005C5D6D">
      <w:pPr>
        <w:ind w:left="720"/>
      </w:pPr>
      <w:r>
        <w:t>('trendLogMultiple', 1): Trend Log Multiple</w:t>
      </w:r>
    </w:p>
    <w:p w14:paraId="2E95E1FA" w14:textId="77777777" w:rsidR="005C5D6D" w:rsidRDefault="005C5D6D" w:rsidP="005C5D6D">
      <w:pPr>
        <w:ind w:left="720"/>
      </w:pPr>
      <w:r>
        <w:t>('trendLog', 1): Trend Log</w:t>
      </w:r>
    </w:p>
    <w:p w14:paraId="470AF83B" w14:textId="77777777" w:rsidR="005C5D6D" w:rsidRDefault="005C5D6D" w:rsidP="005C5D6D">
      <w:pPr>
        <w:ind w:left="720"/>
      </w:pPr>
      <w:r>
        <w:t>('datetimeValue', 1): Date Time Value</w:t>
      </w:r>
    </w:p>
    <w:p w14:paraId="74D9546E" w14:textId="1204BED7" w:rsidR="005C5D6D" w:rsidRDefault="005C5D6D" w:rsidP="005C5D6D">
      <w:pPr>
        <w:ind w:left="720"/>
      </w:pPr>
      <w:r>
        <w:t>('datetimePatternValue', 1): Date Time Pattern Value</w:t>
      </w:r>
    </w:p>
    <w:p w14:paraId="2E3270AC" w14:textId="601931FA" w:rsidR="005C5D6D" w:rsidRDefault="005C5D6D" w:rsidP="005C5D6D"/>
    <w:p w14:paraId="419F2634" w14:textId="7BAE5AE3" w:rsidR="005C5D6D" w:rsidRDefault="00C27186" w:rsidP="005C5D6D">
      <w:r>
        <w:t>Note: Most of the samples will start a console and require user input. This is not the functionality I desire. I have created an AWSClient.py that will allow the user to read whatever they want and the BACpypes infrastructure will be used to get the data. This can then be simplified by using a GUI to call the scripts with an intuitive graphical view.</w:t>
      </w:r>
    </w:p>
    <w:p w14:paraId="103EC6D6" w14:textId="77777777" w:rsidR="00C27186" w:rsidRDefault="00C27186" w:rsidP="005C5D6D"/>
    <w:p w14:paraId="470CC1FA" w14:textId="168D47D6" w:rsidR="00B21673" w:rsidRDefault="00B21673" w:rsidP="00B21673">
      <w:pPr>
        <w:pStyle w:val="Heading1"/>
        <w:numPr>
          <w:ilvl w:val="0"/>
          <w:numId w:val="1"/>
        </w:numPr>
      </w:pPr>
      <w:r>
        <w:t>AWS Client</w:t>
      </w:r>
    </w:p>
    <w:p w14:paraId="4509A9FE" w14:textId="4F5FCDEF" w:rsidR="00B21673" w:rsidRDefault="00B21673" w:rsidP="00C17B21"/>
    <w:p w14:paraId="296C1F78" w14:textId="3963818A" w:rsidR="00B21673" w:rsidRDefault="00B21673" w:rsidP="00C17B21">
      <w:r>
        <w:t>There is a need for a general purpose BACnet client that can be updated easily and allows us to communicate with any BACnet object in a server.</w:t>
      </w:r>
    </w:p>
    <w:p w14:paraId="396D60A0" w14:textId="3420BDA1" w:rsidR="00B21673" w:rsidRDefault="00B21673" w:rsidP="00C17B21"/>
    <w:p w14:paraId="6717ABB8" w14:textId="32E99754" w:rsidR="00B21673" w:rsidRDefault="00B21673" w:rsidP="00C17B21">
      <w:r>
        <w:t>The general needs outweigh the usability, so the functionality should be implemented first, followed by better usability (such as a nice GUI and better help).</w:t>
      </w:r>
    </w:p>
    <w:p w14:paraId="6423B751" w14:textId="465F46A2" w:rsidR="00B21673" w:rsidRDefault="00B21673" w:rsidP="00C17B21"/>
    <w:p w14:paraId="50259BE1" w14:textId="0548ACC7" w:rsidR="00B21673" w:rsidRDefault="00B21673" w:rsidP="00C17B21">
      <w:r>
        <w:t>Current Needs:</w:t>
      </w:r>
    </w:p>
    <w:p w14:paraId="4B84D784" w14:textId="77777777" w:rsidR="00B21673" w:rsidRDefault="00B21673" w:rsidP="00B21673">
      <w:pPr>
        <w:pStyle w:val="ListParagraph"/>
        <w:numPr>
          <w:ilvl w:val="0"/>
          <w:numId w:val="31"/>
        </w:numPr>
        <w:spacing w:after="0" w:line="240" w:lineRule="auto"/>
        <w:contextualSpacing w:val="0"/>
        <w:rPr>
          <w:rFonts w:ascii="Calibri" w:eastAsia="Times New Roman" w:hAnsi="Calibri" w:cs="Calibri"/>
        </w:rPr>
      </w:pPr>
      <w:r>
        <w:rPr>
          <w:rFonts w:eastAsia="Times New Roman"/>
        </w:rPr>
        <w:t>Can you send me an email with exactly what you want me to do?</w:t>
      </w:r>
    </w:p>
    <w:p w14:paraId="424CC483" w14:textId="77777777" w:rsidR="00B21673" w:rsidRDefault="00B21673" w:rsidP="00B21673">
      <w:pPr>
        <w:ind w:left="1440"/>
        <w:rPr>
          <w:color w:val="4472C4"/>
        </w:rPr>
      </w:pPr>
      <w:r>
        <w:rPr>
          <w:color w:val="4472C4"/>
        </w:rPr>
        <w:t xml:space="preserve">The first ask is that you help me get familiar with the methods.  To that end, I have installed the package already </w:t>
      </w:r>
      <w:r>
        <w:rPr>
          <w:rFonts w:ascii="Segoe UI Emoji" w:hAnsi="Segoe UI Emoji" w:cs="Segoe UI Emoji"/>
          <w:color w:val="4472C4"/>
        </w:rPr>
        <w:t>😊</w:t>
      </w:r>
      <w:r>
        <w:rPr>
          <w:color w:val="4472C4"/>
        </w:rPr>
        <w:t>.  If we have time, it would be good to generate some type of client user interface (aka tool), or at least a framework, where a target for the message, a service (ReadProperty, SubscribeCOV, etc), and the service parameters can be specified.  N number of requests could be saved to send again later, if needed.</w:t>
      </w:r>
    </w:p>
    <w:p w14:paraId="161B9C1A" w14:textId="77777777" w:rsidR="00B21673" w:rsidRDefault="00B21673" w:rsidP="00B21673">
      <w:pPr>
        <w:ind w:left="1440"/>
        <w:rPr>
          <w:color w:val="4472C4"/>
        </w:rPr>
      </w:pPr>
      <w:r>
        <w:rPr>
          <w:color w:val="4472C4"/>
        </w:rPr>
        <w:t>The purpose of the tool would be to send ad-hoc requests, as needed for troubleshooting or testing a specific test case, where writing a script doesn’t make sense.</w:t>
      </w:r>
    </w:p>
    <w:p w14:paraId="3C404200" w14:textId="77777777" w:rsidR="00B21673" w:rsidRDefault="00B21673" w:rsidP="00B21673">
      <w:pPr>
        <w:pStyle w:val="ListParagraph"/>
        <w:numPr>
          <w:ilvl w:val="0"/>
          <w:numId w:val="31"/>
        </w:numPr>
        <w:spacing w:after="0" w:line="240" w:lineRule="auto"/>
        <w:contextualSpacing w:val="0"/>
        <w:rPr>
          <w:rFonts w:eastAsia="Times New Roman"/>
        </w:rPr>
      </w:pPr>
      <w:r>
        <w:rPr>
          <w:rFonts w:eastAsia="Times New Roman"/>
        </w:rPr>
        <w:t>Can you send me a few examples of commands you want me to send?</w:t>
      </w:r>
    </w:p>
    <w:p w14:paraId="0830C874" w14:textId="77777777" w:rsidR="00B21673" w:rsidRDefault="00B21673" w:rsidP="00B21673">
      <w:pPr>
        <w:ind w:left="1440"/>
        <w:rPr>
          <w:color w:val="4472C4"/>
        </w:rPr>
      </w:pPr>
      <w:r>
        <w:rPr>
          <w:color w:val="4472C4"/>
        </w:rPr>
        <w:t>A WriteProperty request sent to a device:</w:t>
      </w:r>
    </w:p>
    <w:p w14:paraId="5286C46F" w14:textId="77777777" w:rsidR="00B21673" w:rsidRDefault="00B21673" w:rsidP="00B21673">
      <w:pPr>
        <w:ind w:left="1440"/>
        <w:rPr>
          <w:color w:val="4472C4"/>
        </w:rPr>
      </w:pPr>
      <w:r>
        <w:rPr>
          <w:color w:val="4472C4"/>
        </w:rPr>
        <w:t>Address = ? (presumable some IP address, but the target may be on a remote network – IP or MSTP)</w:t>
      </w:r>
    </w:p>
    <w:p w14:paraId="172ABC4E" w14:textId="77777777" w:rsidR="00B21673" w:rsidRDefault="00B21673" w:rsidP="00B21673">
      <w:pPr>
        <w:ind w:left="1440"/>
        <w:rPr>
          <w:color w:val="4472C4"/>
        </w:rPr>
      </w:pPr>
      <w:r>
        <w:rPr>
          <w:color w:val="4472C4"/>
        </w:rPr>
        <w:t xml:space="preserve">Object ID = (Network Port, 64040) </w:t>
      </w:r>
    </w:p>
    <w:p w14:paraId="5D86B7FA" w14:textId="77777777" w:rsidR="00B21673" w:rsidRDefault="00B21673" w:rsidP="00B21673">
      <w:pPr>
        <w:ind w:left="1440"/>
        <w:rPr>
          <w:color w:val="4472C4"/>
        </w:rPr>
      </w:pPr>
      <w:r>
        <w:rPr>
          <w:color w:val="4472C4"/>
        </w:rPr>
        <w:t>Property = Command (417)</w:t>
      </w:r>
    </w:p>
    <w:p w14:paraId="144CE224" w14:textId="77777777" w:rsidR="00B21673" w:rsidRDefault="00B21673" w:rsidP="00B21673">
      <w:pPr>
        <w:ind w:left="1440"/>
        <w:rPr>
          <w:color w:val="4472C4"/>
        </w:rPr>
      </w:pPr>
      <w:r>
        <w:rPr>
          <w:color w:val="4472C4"/>
        </w:rPr>
        <w:t>Value = generate-csr-file (8)</w:t>
      </w:r>
    </w:p>
    <w:p w14:paraId="648C3D44" w14:textId="77777777" w:rsidR="00B21673" w:rsidRDefault="00B21673" w:rsidP="00B21673">
      <w:pPr>
        <w:ind w:left="1440"/>
        <w:rPr>
          <w:color w:val="4472C4"/>
        </w:rPr>
      </w:pPr>
      <w:r>
        <w:rPr>
          <w:color w:val="4472C4"/>
        </w:rPr>
        <w:t>OR</w:t>
      </w:r>
    </w:p>
    <w:p w14:paraId="731750C3" w14:textId="77777777" w:rsidR="00B21673" w:rsidRDefault="00B21673" w:rsidP="00B21673">
      <w:pPr>
        <w:ind w:left="1440"/>
        <w:rPr>
          <w:color w:val="4472C4"/>
        </w:rPr>
      </w:pPr>
      <w:r>
        <w:rPr>
          <w:color w:val="4472C4"/>
        </w:rPr>
        <w:t>A WriteProperty request sent to a device:</w:t>
      </w:r>
    </w:p>
    <w:p w14:paraId="60823ABB" w14:textId="77777777" w:rsidR="00B21673" w:rsidRDefault="00B21673" w:rsidP="00B21673">
      <w:pPr>
        <w:ind w:left="1440"/>
        <w:rPr>
          <w:color w:val="4472C4"/>
        </w:rPr>
      </w:pPr>
      <w:r>
        <w:rPr>
          <w:color w:val="4472C4"/>
        </w:rPr>
        <w:t>Address = ?</w:t>
      </w:r>
    </w:p>
    <w:p w14:paraId="7F13F55E" w14:textId="77777777" w:rsidR="00B21673" w:rsidRDefault="00B21673" w:rsidP="00B21673">
      <w:pPr>
        <w:ind w:left="1440"/>
        <w:rPr>
          <w:color w:val="4472C4"/>
        </w:rPr>
      </w:pPr>
      <w:r>
        <w:rPr>
          <w:color w:val="4472C4"/>
        </w:rPr>
        <w:t>Object ID = (Network Port, 64040)</w:t>
      </w:r>
    </w:p>
    <w:p w14:paraId="3BB90465" w14:textId="77777777" w:rsidR="00B21673" w:rsidRDefault="00B21673" w:rsidP="00B21673">
      <w:pPr>
        <w:ind w:left="1440"/>
        <w:rPr>
          <w:color w:val="4472C4"/>
        </w:rPr>
      </w:pPr>
      <w:r>
        <w:rPr>
          <w:color w:val="4472C4"/>
        </w:rPr>
        <w:t>Property = sc-primary-hub-uri (4194325)</w:t>
      </w:r>
    </w:p>
    <w:p w14:paraId="43EA6A3D" w14:textId="77777777" w:rsidR="00B21673" w:rsidRDefault="00B21673" w:rsidP="00B21673">
      <w:pPr>
        <w:ind w:left="1440"/>
        <w:rPr>
          <w:color w:val="4472C4"/>
        </w:rPr>
      </w:pPr>
      <w:r>
        <w:rPr>
          <w:color w:val="4472C4"/>
        </w:rPr>
        <w:lastRenderedPageBreak/>
        <w:t>Value = “wss://bacnet.org:1234”</w:t>
      </w:r>
    </w:p>
    <w:p w14:paraId="12FA6DF2" w14:textId="77777777" w:rsidR="00B21673" w:rsidRDefault="00B21673" w:rsidP="00B21673">
      <w:pPr>
        <w:ind w:left="1440"/>
        <w:rPr>
          <w:color w:val="4472C4"/>
        </w:rPr>
      </w:pPr>
      <w:r>
        <w:rPr>
          <w:color w:val="4472C4"/>
        </w:rPr>
        <w:t xml:space="preserve">OR </w:t>
      </w:r>
    </w:p>
    <w:p w14:paraId="2C5890D7" w14:textId="77777777" w:rsidR="00B21673" w:rsidRDefault="00B21673" w:rsidP="00B21673">
      <w:pPr>
        <w:ind w:left="1440"/>
        <w:rPr>
          <w:color w:val="4472C4"/>
        </w:rPr>
      </w:pPr>
      <w:r>
        <w:rPr>
          <w:color w:val="4472C4"/>
        </w:rPr>
        <w:t>Run script MyGroovyScript.py</w:t>
      </w:r>
    </w:p>
    <w:p w14:paraId="5CB95D39"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I will get a BACpypes A side and B side working to make sure I can do it</w:t>
      </w:r>
    </w:p>
    <w:p w14:paraId="4E3A3ABC"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I will then get the A side to communicate to your BTF</w:t>
      </w:r>
    </w:p>
    <w:p w14:paraId="2AEC0EC5" w14:textId="77777777" w:rsidR="00B21673" w:rsidRDefault="00B21673" w:rsidP="00B21673">
      <w:pPr>
        <w:pStyle w:val="ListParagraph"/>
        <w:numPr>
          <w:ilvl w:val="0"/>
          <w:numId w:val="31"/>
        </w:numPr>
        <w:spacing w:after="0" w:line="240" w:lineRule="auto"/>
        <w:contextualSpacing w:val="0"/>
        <w:rPr>
          <w:rFonts w:eastAsia="Times New Roman"/>
        </w:rPr>
      </w:pPr>
      <w:r>
        <w:rPr>
          <w:rFonts w:eastAsia="Times New Roman"/>
        </w:rPr>
        <w:t xml:space="preserve">Do you also need an all purpose command that you can just put whatever you want into? </w:t>
      </w:r>
    </w:p>
    <w:p w14:paraId="3CFF788E"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 xml:space="preserve">If so, this can start off minimal and get more and more useful </w:t>
      </w:r>
      <w:r>
        <w:rPr>
          <w:rFonts w:eastAsia="Times New Roman"/>
          <w:color w:val="4472C4"/>
        </w:rPr>
        <w:t>– I agree.  Let’s start small and add along the way.  The ability to send Read/Write requests is the most important thing for now.  I don’t even need to get the answer because I can look to the wire for that.  </w:t>
      </w:r>
    </w:p>
    <w:p w14:paraId="2FC0A306" w14:textId="77777777" w:rsidR="00B21673" w:rsidRDefault="00B21673" w:rsidP="00B21673">
      <w:pPr>
        <w:pStyle w:val="ListParagraph"/>
        <w:numPr>
          <w:ilvl w:val="0"/>
          <w:numId w:val="31"/>
        </w:numPr>
        <w:spacing w:after="0" w:line="240" w:lineRule="auto"/>
        <w:contextualSpacing w:val="0"/>
        <w:rPr>
          <w:rFonts w:eastAsia="Times New Roman"/>
        </w:rPr>
      </w:pPr>
      <w:r>
        <w:rPr>
          <w:rFonts w:eastAsia="Times New Roman"/>
        </w:rPr>
        <w:t xml:space="preserve">Do you need a GUI front end? </w:t>
      </w:r>
      <w:r>
        <w:rPr>
          <w:rFonts w:eastAsia="Times New Roman"/>
          <w:color w:val="4472C4"/>
        </w:rPr>
        <w:t>A GUI is ideal, with some features as described in the first answer.  I would prefer an application (rather than a web page).  I have some thoughts about how it could be laid out but let’s start simple.</w:t>
      </w:r>
    </w:p>
    <w:p w14:paraId="0C3AE2F1"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I could start on a webpage or something to give us an interface we can use to call into the python scripts and pass it the data it needs</w:t>
      </w:r>
    </w:p>
    <w:p w14:paraId="4A20EF26"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That would be useful if QA wanted to take over the project in the future</w:t>
      </w:r>
    </w:p>
    <w:p w14:paraId="6C835619"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Python is known by most engineers and lots of testers</w:t>
      </w:r>
    </w:p>
    <w:p w14:paraId="058B005C" w14:textId="77777777" w:rsidR="00B21673" w:rsidRDefault="00B21673" w:rsidP="00B21673">
      <w:pPr>
        <w:pStyle w:val="ListParagraph"/>
        <w:numPr>
          <w:ilvl w:val="1"/>
          <w:numId w:val="31"/>
        </w:numPr>
        <w:spacing w:after="0" w:line="240" w:lineRule="auto"/>
        <w:contextualSpacing w:val="0"/>
        <w:rPr>
          <w:rFonts w:eastAsia="Times New Roman"/>
        </w:rPr>
      </w:pPr>
      <w:r>
        <w:rPr>
          <w:rFonts w:eastAsia="Times New Roman"/>
        </w:rPr>
        <w:t>I can document things thoroughly and have step by step exampless</w:t>
      </w:r>
    </w:p>
    <w:p w14:paraId="501900F2" w14:textId="517F2745" w:rsidR="00B21673" w:rsidRDefault="00B21673" w:rsidP="00C17B21"/>
    <w:p w14:paraId="534102A4" w14:textId="77777777" w:rsidR="005C5D6D" w:rsidRDefault="005C5D6D" w:rsidP="00C17B21"/>
    <w:p w14:paraId="06D71CC5" w14:textId="6536AC3C" w:rsidR="00C17B21" w:rsidRDefault="00C17B21" w:rsidP="00C17B21">
      <w:pPr>
        <w:pStyle w:val="Heading1"/>
        <w:numPr>
          <w:ilvl w:val="0"/>
          <w:numId w:val="1"/>
        </w:numPr>
      </w:pPr>
      <w:r>
        <w:t>Troubleshooting</w:t>
      </w:r>
    </w:p>
    <w:p w14:paraId="7D7A6C35" w14:textId="5C963B77" w:rsidR="00C17B21" w:rsidRDefault="00C17B21" w:rsidP="00C17B21"/>
    <w:p w14:paraId="0A743B25" w14:textId="4A330027" w:rsidR="00C17B21" w:rsidRDefault="00C17B21" w:rsidP="00C17B21">
      <w:pPr>
        <w:pStyle w:val="ListParagraph"/>
        <w:numPr>
          <w:ilvl w:val="0"/>
          <w:numId w:val="30"/>
        </w:numPr>
      </w:pPr>
      <w:r>
        <w:t>The AWS_Server is not showing up in the EBO Workstation discovery</w:t>
      </w:r>
    </w:p>
    <w:p w14:paraId="2199B90D" w14:textId="48A1C899" w:rsidR="00C17B21" w:rsidRDefault="00C17B21" w:rsidP="00C17B21">
      <w:pPr>
        <w:pStyle w:val="ListParagraph"/>
        <w:numPr>
          <w:ilvl w:val="1"/>
          <w:numId w:val="30"/>
        </w:numPr>
      </w:pPr>
      <w:r>
        <w:t>Try disabling the firewall</w:t>
      </w:r>
    </w:p>
    <w:p w14:paraId="01997F9C" w14:textId="6BA0801E" w:rsidR="00C17B21" w:rsidRPr="00C17B21" w:rsidRDefault="00C17B21" w:rsidP="00C17B21">
      <w:pPr>
        <w:pStyle w:val="ListParagraph"/>
        <w:numPr>
          <w:ilvl w:val="0"/>
          <w:numId w:val="30"/>
        </w:numPr>
      </w:pPr>
      <w:r>
        <w:t>TBD</w:t>
      </w:r>
    </w:p>
    <w:p w14:paraId="75655C5D" w14:textId="77777777" w:rsidR="00C17B21" w:rsidRDefault="00C17B21" w:rsidP="00C17B21"/>
    <w:p w14:paraId="71EA32B2" w14:textId="251C3FC2" w:rsidR="00246F92" w:rsidRDefault="00246F92" w:rsidP="00246F92"/>
    <w:sectPr w:rsidR="00246F92" w:rsidSect="000846BF">
      <w:footerReference w:type="default" r:id="rId10"/>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0A0EC" w14:textId="77777777" w:rsidR="00DB7C6B" w:rsidRDefault="00DB7C6B" w:rsidP="00C56EA3">
      <w:r>
        <w:separator/>
      </w:r>
    </w:p>
  </w:endnote>
  <w:endnote w:type="continuationSeparator" w:id="0">
    <w:p w14:paraId="53BC7751" w14:textId="77777777" w:rsidR="00DB7C6B" w:rsidRDefault="00DB7C6B" w:rsidP="00C56EA3">
      <w:r>
        <w:continuationSeparator/>
      </w:r>
    </w:p>
  </w:endnote>
  <w:endnote w:type="continuationNotice" w:id="1">
    <w:p w14:paraId="56AF81CD" w14:textId="77777777" w:rsidR="00DB7C6B" w:rsidRDefault="00DB7C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5B89" w14:textId="77777777" w:rsidR="00661E7E" w:rsidRDefault="00661E7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AD696B" w14:textId="77777777" w:rsidR="00661E7E" w:rsidRDefault="00661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1E9C7" w14:textId="77777777" w:rsidR="00DB7C6B" w:rsidRDefault="00DB7C6B" w:rsidP="00C56EA3">
      <w:r>
        <w:separator/>
      </w:r>
    </w:p>
  </w:footnote>
  <w:footnote w:type="continuationSeparator" w:id="0">
    <w:p w14:paraId="3F07DBAE" w14:textId="77777777" w:rsidR="00DB7C6B" w:rsidRDefault="00DB7C6B" w:rsidP="00C56EA3">
      <w:r>
        <w:continuationSeparator/>
      </w:r>
    </w:p>
  </w:footnote>
  <w:footnote w:type="continuationNotice" w:id="1">
    <w:p w14:paraId="6D6619F6" w14:textId="77777777" w:rsidR="00DB7C6B" w:rsidRDefault="00DB7C6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B7458"/>
    <w:multiLevelType w:val="hybridMultilevel"/>
    <w:tmpl w:val="08B2D8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712B2"/>
    <w:multiLevelType w:val="hybridMultilevel"/>
    <w:tmpl w:val="72909878"/>
    <w:lvl w:ilvl="0" w:tplc="1262B3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F2836"/>
    <w:multiLevelType w:val="hybridMultilevel"/>
    <w:tmpl w:val="4F74AC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50B1B"/>
    <w:multiLevelType w:val="hybridMultilevel"/>
    <w:tmpl w:val="659EE252"/>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12D65"/>
    <w:multiLevelType w:val="hybridMultilevel"/>
    <w:tmpl w:val="4C76C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35A54"/>
    <w:multiLevelType w:val="hybridMultilevel"/>
    <w:tmpl w:val="392CD0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D5E6A"/>
    <w:multiLevelType w:val="hybridMultilevel"/>
    <w:tmpl w:val="868AC0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668D3"/>
    <w:multiLevelType w:val="hybridMultilevel"/>
    <w:tmpl w:val="D1DC8E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1441E"/>
    <w:multiLevelType w:val="hybridMultilevel"/>
    <w:tmpl w:val="CCE4C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CBA1883"/>
    <w:multiLevelType w:val="hybridMultilevel"/>
    <w:tmpl w:val="4E1E4D9C"/>
    <w:lvl w:ilvl="0" w:tplc="56F8CDB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4E0803"/>
    <w:multiLevelType w:val="hybridMultilevel"/>
    <w:tmpl w:val="B5E23B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04F776E"/>
    <w:multiLevelType w:val="hybridMultilevel"/>
    <w:tmpl w:val="E45AD8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4E52CF"/>
    <w:multiLevelType w:val="hybridMultilevel"/>
    <w:tmpl w:val="CFE2AFC2"/>
    <w:lvl w:ilvl="0" w:tplc="72C4384A">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151D2D"/>
    <w:multiLevelType w:val="hybridMultilevel"/>
    <w:tmpl w:val="ECFAD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5CC0B69"/>
    <w:multiLevelType w:val="hybridMultilevel"/>
    <w:tmpl w:val="14CEA0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6A21DC"/>
    <w:multiLevelType w:val="hybridMultilevel"/>
    <w:tmpl w:val="0032C9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88D4609"/>
    <w:multiLevelType w:val="hybridMultilevel"/>
    <w:tmpl w:val="EA185F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A63BF7"/>
    <w:multiLevelType w:val="hybridMultilevel"/>
    <w:tmpl w:val="8708C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E578C6"/>
    <w:multiLevelType w:val="multilevel"/>
    <w:tmpl w:val="20A828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046727"/>
    <w:multiLevelType w:val="hybridMultilevel"/>
    <w:tmpl w:val="23329D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F54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D1219F"/>
    <w:multiLevelType w:val="hybridMultilevel"/>
    <w:tmpl w:val="2716C1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C47D9"/>
    <w:multiLevelType w:val="multilevel"/>
    <w:tmpl w:val="04F813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FA747E0"/>
    <w:multiLevelType w:val="hybridMultilevel"/>
    <w:tmpl w:val="FAC84E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82606E"/>
    <w:multiLevelType w:val="hybridMultilevel"/>
    <w:tmpl w:val="23329D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1F47F9"/>
    <w:multiLevelType w:val="hybridMultilevel"/>
    <w:tmpl w:val="769E286E"/>
    <w:lvl w:ilvl="0" w:tplc="C624F5C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C61C5B"/>
    <w:multiLevelType w:val="hybridMultilevel"/>
    <w:tmpl w:val="1954F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5725B4"/>
    <w:multiLevelType w:val="hybridMultilevel"/>
    <w:tmpl w:val="654801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FF13A58"/>
    <w:multiLevelType w:val="hybridMultilevel"/>
    <w:tmpl w:val="FBE8B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9A924A9"/>
    <w:multiLevelType w:val="multilevel"/>
    <w:tmpl w:val="83F82250"/>
    <w:lvl w:ilvl="0">
      <w:start w:val="1"/>
      <w:numFmt w:val="decimal"/>
      <w:lvlText w:val="%1."/>
      <w:lvlJc w:val="left"/>
      <w:pPr>
        <w:tabs>
          <w:tab w:val="num" w:pos="360"/>
        </w:tabs>
        <w:ind w:left="360" w:hanging="360"/>
      </w:pPr>
      <w:rPr>
        <w:rFonts w:ascii="Calibri" w:eastAsia="Times New Roman" w:hAnsi="Calibri" w:cs="Calibri"/>
      </w:rPr>
    </w:lvl>
    <w:lvl w:ilvl="1">
      <w:start w:val="1"/>
      <w:numFmt w:val="lowerLetter"/>
      <w:lvlText w:val="%2."/>
      <w:lvlJc w:val="left"/>
      <w:pPr>
        <w:tabs>
          <w:tab w:val="num" w:pos="1080"/>
        </w:tabs>
        <w:ind w:left="108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Letter"/>
      <w:lvlText w:val="%6."/>
      <w:lvlJc w:val="left"/>
      <w:pPr>
        <w:tabs>
          <w:tab w:val="num" w:pos="3960"/>
        </w:tabs>
        <w:ind w:left="3960" w:hanging="360"/>
      </w:pPr>
    </w:lvl>
    <w:lvl w:ilvl="6">
      <w:start w:val="1"/>
      <w:numFmt w:val="lowerLetter"/>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Letter"/>
      <w:lvlText w:val="%9."/>
      <w:lvlJc w:val="left"/>
      <w:pPr>
        <w:tabs>
          <w:tab w:val="num" w:pos="6120"/>
        </w:tabs>
        <w:ind w:left="6120" w:hanging="360"/>
      </w:pPr>
    </w:lvl>
  </w:abstractNum>
  <w:abstractNum w:abstractNumId="30" w15:restartNumberingAfterBreak="0">
    <w:nsid w:val="7F7A4AEF"/>
    <w:multiLevelType w:val="hybridMultilevel"/>
    <w:tmpl w:val="E1588828"/>
    <w:lvl w:ilvl="0" w:tplc="9A844E7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0465787">
    <w:abstractNumId w:val="20"/>
  </w:num>
  <w:num w:numId="2" w16cid:durableId="774792493">
    <w:abstractNumId w:val="12"/>
  </w:num>
  <w:num w:numId="3" w16cid:durableId="14488165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1485722">
    <w:abstractNumId w:val="24"/>
  </w:num>
  <w:num w:numId="5" w16cid:durableId="1289312134">
    <w:abstractNumId w:val="19"/>
  </w:num>
  <w:num w:numId="6" w16cid:durableId="11036528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6244381">
    <w:abstractNumId w:val="18"/>
  </w:num>
  <w:num w:numId="8" w16cid:durableId="244340326">
    <w:abstractNumId w:val="30"/>
  </w:num>
  <w:num w:numId="9" w16cid:durableId="699404539">
    <w:abstractNumId w:val="2"/>
  </w:num>
  <w:num w:numId="10" w16cid:durableId="1741292253">
    <w:abstractNumId w:val="1"/>
  </w:num>
  <w:num w:numId="11" w16cid:durableId="1471705882">
    <w:abstractNumId w:val="14"/>
  </w:num>
  <w:num w:numId="12" w16cid:durableId="1910579575">
    <w:abstractNumId w:val="26"/>
  </w:num>
  <w:num w:numId="13" w16cid:durableId="1883053124">
    <w:abstractNumId w:val="4"/>
  </w:num>
  <w:num w:numId="14" w16cid:durableId="1006252222">
    <w:abstractNumId w:val="6"/>
  </w:num>
  <w:num w:numId="15" w16cid:durableId="15791705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021743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46664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341143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73133726">
    <w:abstractNumId w:val="3"/>
  </w:num>
  <w:num w:numId="20" w16cid:durableId="11024569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0582062">
    <w:abstractNumId w:val="21"/>
  </w:num>
  <w:num w:numId="22" w16cid:durableId="1970159981">
    <w:abstractNumId w:val="17"/>
  </w:num>
  <w:num w:numId="23" w16cid:durableId="2140294084">
    <w:abstractNumId w:val="7"/>
  </w:num>
  <w:num w:numId="24" w16cid:durableId="977108606">
    <w:abstractNumId w:val="16"/>
  </w:num>
  <w:num w:numId="25" w16cid:durableId="1355301031">
    <w:abstractNumId w:val="0"/>
  </w:num>
  <w:num w:numId="26" w16cid:durableId="793602404">
    <w:abstractNumId w:val="11"/>
  </w:num>
  <w:num w:numId="27" w16cid:durableId="435518513">
    <w:abstractNumId w:val="9"/>
  </w:num>
  <w:num w:numId="28" w16cid:durableId="513150652">
    <w:abstractNumId w:val="25"/>
  </w:num>
  <w:num w:numId="29" w16cid:durableId="281347642">
    <w:abstractNumId w:val="23"/>
  </w:num>
  <w:num w:numId="30" w16cid:durableId="222647275">
    <w:abstractNumId w:val="5"/>
  </w:num>
  <w:num w:numId="31" w16cid:durableId="4540655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F2A"/>
    <w:rsid w:val="000003FB"/>
    <w:rsid w:val="000011AC"/>
    <w:rsid w:val="00001B56"/>
    <w:rsid w:val="0000248C"/>
    <w:rsid w:val="00003A38"/>
    <w:rsid w:val="00006B21"/>
    <w:rsid w:val="00011750"/>
    <w:rsid w:val="00011EB4"/>
    <w:rsid w:val="00012488"/>
    <w:rsid w:val="00014DA3"/>
    <w:rsid w:val="00015859"/>
    <w:rsid w:val="00016673"/>
    <w:rsid w:val="000166BC"/>
    <w:rsid w:val="0002136F"/>
    <w:rsid w:val="00021CAC"/>
    <w:rsid w:val="00023ADD"/>
    <w:rsid w:val="00024520"/>
    <w:rsid w:val="00030C60"/>
    <w:rsid w:val="00032907"/>
    <w:rsid w:val="00033F59"/>
    <w:rsid w:val="00036E34"/>
    <w:rsid w:val="00041B4A"/>
    <w:rsid w:val="00042EE7"/>
    <w:rsid w:val="00044843"/>
    <w:rsid w:val="00050989"/>
    <w:rsid w:val="00050BDE"/>
    <w:rsid w:val="00053158"/>
    <w:rsid w:val="00053F2A"/>
    <w:rsid w:val="0005451E"/>
    <w:rsid w:val="000546CB"/>
    <w:rsid w:val="000548E6"/>
    <w:rsid w:val="00054BE5"/>
    <w:rsid w:val="000557B3"/>
    <w:rsid w:val="0006008E"/>
    <w:rsid w:val="00060B5E"/>
    <w:rsid w:val="00060E34"/>
    <w:rsid w:val="00061848"/>
    <w:rsid w:val="00061FDD"/>
    <w:rsid w:val="000650B8"/>
    <w:rsid w:val="00065308"/>
    <w:rsid w:val="00065337"/>
    <w:rsid w:val="0006641C"/>
    <w:rsid w:val="00067737"/>
    <w:rsid w:val="00070D45"/>
    <w:rsid w:val="000719C9"/>
    <w:rsid w:val="0007288A"/>
    <w:rsid w:val="000752EE"/>
    <w:rsid w:val="00075FA9"/>
    <w:rsid w:val="000815F4"/>
    <w:rsid w:val="000846BF"/>
    <w:rsid w:val="00085284"/>
    <w:rsid w:val="00085654"/>
    <w:rsid w:val="0008702F"/>
    <w:rsid w:val="00092258"/>
    <w:rsid w:val="00092696"/>
    <w:rsid w:val="000927BF"/>
    <w:rsid w:val="0009292B"/>
    <w:rsid w:val="00093FC7"/>
    <w:rsid w:val="0009466F"/>
    <w:rsid w:val="0009524C"/>
    <w:rsid w:val="00095BBF"/>
    <w:rsid w:val="000967DB"/>
    <w:rsid w:val="00097C7D"/>
    <w:rsid w:val="000A0904"/>
    <w:rsid w:val="000A2A59"/>
    <w:rsid w:val="000A56CD"/>
    <w:rsid w:val="000A72FF"/>
    <w:rsid w:val="000A7C61"/>
    <w:rsid w:val="000A7EFF"/>
    <w:rsid w:val="000B0043"/>
    <w:rsid w:val="000B02D3"/>
    <w:rsid w:val="000B0855"/>
    <w:rsid w:val="000B08F0"/>
    <w:rsid w:val="000B1F7B"/>
    <w:rsid w:val="000B3AE0"/>
    <w:rsid w:val="000B6B96"/>
    <w:rsid w:val="000C0226"/>
    <w:rsid w:val="000C0F02"/>
    <w:rsid w:val="000C3922"/>
    <w:rsid w:val="000C3AC2"/>
    <w:rsid w:val="000C509C"/>
    <w:rsid w:val="000C65DB"/>
    <w:rsid w:val="000C6610"/>
    <w:rsid w:val="000C77B7"/>
    <w:rsid w:val="000C7A42"/>
    <w:rsid w:val="000C7C78"/>
    <w:rsid w:val="000D045C"/>
    <w:rsid w:val="000D1066"/>
    <w:rsid w:val="000D15DC"/>
    <w:rsid w:val="000D3297"/>
    <w:rsid w:val="000D46E9"/>
    <w:rsid w:val="000D53C4"/>
    <w:rsid w:val="000D5F13"/>
    <w:rsid w:val="000D7811"/>
    <w:rsid w:val="000D7DAA"/>
    <w:rsid w:val="000E03EB"/>
    <w:rsid w:val="000E0449"/>
    <w:rsid w:val="000E0CA0"/>
    <w:rsid w:val="000E4998"/>
    <w:rsid w:val="000E50CC"/>
    <w:rsid w:val="000E5698"/>
    <w:rsid w:val="000E649C"/>
    <w:rsid w:val="000E7810"/>
    <w:rsid w:val="000F0DFD"/>
    <w:rsid w:val="000F3AA9"/>
    <w:rsid w:val="000F4078"/>
    <w:rsid w:val="000F4DB4"/>
    <w:rsid w:val="000F4E7D"/>
    <w:rsid w:val="000F6203"/>
    <w:rsid w:val="00100421"/>
    <w:rsid w:val="00100934"/>
    <w:rsid w:val="00100936"/>
    <w:rsid w:val="0010276C"/>
    <w:rsid w:val="00103279"/>
    <w:rsid w:val="00103AD9"/>
    <w:rsid w:val="00104FA0"/>
    <w:rsid w:val="00105603"/>
    <w:rsid w:val="00106084"/>
    <w:rsid w:val="001061EB"/>
    <w:rsid w:val="001101D9"/>
    <w:rsid w:val="00112870"/>
    <w:rsid w:val="00112945"/>
    <w:rsid w:val="00113039"/>
    <w:rsid w:val="00116D95"/>
    <w:rsid w:val="00117A3C"/>
    <w:rsid w:val="001205EA"/>
    <w:rsid w:val="00121C3D"/>
    <w:rsid w:val="00122D6A"/>
    <w:rsid w:val="00127A5C"/>
    <w:rsid w:val="00127CEE"/>
    <w:rsid w:val="00131718"/>
    <w:rsid w:val="00131D68"/>
    <w:rsid w:val="00132701"/>
    <w:rsid w:val="00133D0F"/>
    <w:rsid w:val="0013407D"/>
    <w:rsid w:val="00134A06"/>
    <w:rsid w:val="00134B99"/>
    <w:rsid w:val="00134F70"/>
    <w:rsid w:val="00135896"/>
    <w:rsid w:val="00137627"/>
    <w:rsid w:val="0013762A"/>
    <w:rsid w:val="00137B16"/>
    <w:rsid w:val="00140030"/>
    <w:rsid w:val="00141466"/>
    <w:rsid w:val="00142A6A"/>
    <w:rsid w:val="00142F86"/>
    <w:rsid w:val="00144103"/>
    <w:rsid w:val="00144E73"/>
    <w:rsid w:val="0014780B"/>
    <w:rsid w:val="001524E8"/>
    <w:rsid w:val="0015252E"/>
    <w:rsid w:val="0015318C"/>
    <w:rsid w:val="00153A2D"/>
    <w:rsid w:val="001543BC"/>
    <w:rsid w:val="00155680"/>
    <w:rsid w:val="00155FA2"/>
    <w:rsid w:val="001568AE"/>
    <w:rsid w:val="00160018"/>
    <w:rsid w:val="00160BF1"/>
    <w:rsid w:val="00160EBF"/>
    <w:rsid w:val="00162B19"/>
    <w:rsid w:val="00163D1A"/>
    <w:rsid w:val="001641DA"/>
    <w:rsid w:val="00165AEC"/>
    <w:rsid w:val="00165EE9"/>
    <w:rsid w:val="00165F0F"/>
    <w:rsid w:val="00170A53"/>
    <w:rsid w:val="001713B6"/>
    <w:rsid w:val="001758B5"/>
    <w:rsid w:val="00181E22"/>
    <w:rsid w:val="0018214D"/>
    <w:rsid w:val="0018279E"/>
    <w:rsid w:val="00183A72"/>
    <w:rsid w:val="00187ADB"/>
    <w:rsid w:val="00192DC4"/>
    <w:rsid w:val="00192FF5"/>
    <w:rsid w:val="001941A3"/>
    <w:rsid w:val="0019461F"/>
    <w:rsid w:val="00194646"/>
    <w:rsid w:val="00194757"/>
    <w:rsid w:val="00196F33"/>
    <w:rsid w:val="00197241"/>
    <w:rsid w:val="00197A11"/>
    <w:rsid w:val="001A0474"/>
    <w:rsid w:val="001A063F"/>
    <w:rsid w:val="001A17B1"/>
    <w:rsid w:val="001A17FB"/>
    <w:rsid w:val="001A2099"/>
    <w:rsid w:val="001A468D"/>
    <w:rsid w:val="001A47F9"/>
    <w:rsid w:val="001A4AAA"/>
    <w:rsid w:val="001A4B3A"/>
    <w:rsid w:val="001A5A33"/>
    <w:rsid w:val="001A5AB5"/>
    <w:rsid w:val="001A73A1"/>
    <w:rsid w:val="001A7861"/>
    <w:rsid w:val="001A796B"/>
    <w:rsid w:val="001B0343"/>
    <w:rsid w:val="001B1C7A"/>
    <w:rsid w:val="001B1E00"/>
    <w:rsid w:val="001B42F1"/>
    <w:rsid w:val="001B55D5"/>
    <w:rsid w:val="001B5A2D"/>
    <w:rsid w:val="001B5C5C"/>
    <w:rsid w:val="001B640A"/>
    <w:rsid w:val="001B778C"/>
    <w:rsid w:val="001B7A0B"/>
    <w:rsid w:val="001C36EE"/>
    <w:rsid w:val="001C42A5"/>
    <w:rsid w:val="001C475C"/>
    <w:rsid w:val="001C5247"/>
    <w:rsid w:val="001C585F"/>
    <w:rsid w:val="001C65F0"/>
    <w:rsid w:val="001C7C2B"/>
    <w:rsid w:val="001D11EE"/>
    <w:rsid w:val="001D166B"/>
    <w:rsid w:val="001D3703"/>
    <w:rsid w:val="001D5D46"/>
    <w:rsid w:val="001D7C5D"/>
    <w:rsid w:val="001E01F1"/>
    <w:rsid w:val="001E124D"/>
    <w:rsid w:val="001E2C6B"/>
    <w:rsid w:val="001E55C7"/>
    <w:rsid w:val="001E5C0A"/>
    <w:rsid w:val="001E7318"/>
    <w:rsid w:val="001E7A91"/>
    <w:rsid w:val="001F0577"/>
    <w:rsid w:val="001F0F3F"/>
    <w:rsid w:val="001F16D2"/>
    <w:rsid w:val="001F1953"/>
    <w:rsid w:val="001F2758"/>
    <w:rsid w:val="001F29C0"/>
    <w:rsid w:val="001F5657"/>
    <w:rsid w:val="001F5B77"/>
    <w:rsid w:val="00200D12"/>
    <w:rsid w:val="00201150"/>
    <w:rsid w:val="00201791"/>
    <w:rsid w:val="00201A93"/>
    <w:rsid w:val="0020250B"/>
    <w:rsid w:val="00204A10"/>
    <w:rsid w:val="00204E8D"/>
    <w:rsid w:val="00204F83"/>
    <w:rsid w:val="00205267"/>
    <w:rsid w:val="002055CB"/>
    <w:rsid w:val="0020638D"/>
    <w:rsid w:val="002063B6"/>
    <w:rsid w:val="00210429"/>
    <w:rsid w:val="00210663"/>
    <w:rsid w:val="00211717"/>
    <w:rsid w:val="002147FE"/>
    <w:rsid w:val="00214A07"/>
    <w:rsid w:val="00215606"/>
    <w:rsid w:val="00215F4A"/>
    <w:rsid w:val="0021713F"/>
    <w:rsid w:val="002202C9"/>
    <w:rsid w:val="00222226"/>
    <w:rsid w:val="00222F98"/>
    <w:rsid w:val="00223298"/>
    <w:rsid w:val="00223AC8"/>
    <w:rsid w:val="0022415C"/>
    <w:rsid w:val="00224838"/>
    <w:rsid w:val="00225656"/>
    <w:rsid w:val="002257FD"/>
    <w:rsid w:val="00225CC2"/>
    <w:rsid w:val="00226089"/>
    <w:rsid w:val="0022685D"/>
    <w:rsid w:val="00230082"/>
    <w:rsid w:val="00230877"/>
    <w:rsid w:val="00232EA2"/>
    <w:rsid w:val="00233951"/>
    <w:rsid w:val="00233C4A"/>
    <w:rsid w:val="00233CD5"/>
    <w:rsid w:val="00233F32"/>
    <w:rsid w:val="00235833"/>
    <w:rsid w:val="00241843"/>
    <w:rsid w:val="0024190E"/>
    <w:rsid w:val="00241BCA"/>
    <w:rsid w:val="002436CF"/>
    <w:rsid w:val="00245DB7"/>
    <w:rsid w:val="002463F5"/>
    <w:rsid w:val="002466B5"/>
    <w:rsid w:val="00246953"/>
    <w:rsid w:val="00246F92"/>
    <w:rsid w:val="002475AF"/>
    <w:rsid w:val="00247D0D"/>
    <w:rsid w:val="002501B4"/>
    <w:rsid w:val="00251176"/>
    <w:rsid w:val="002535E5"/>
    <w:rsid w:val="00253D63"/>
    <w:rsid w:val="00254250"/>
    <w:rsid w:val="00254B28"/>
    <w:rsid w:val="002557A8"/>
    <w:rsid w:val="002563BA"/>
    <w:rsid w:val="00261C91"/>
    <w:rsid w:val="00264C1B"/>
    <w:rsid w:val="002657C2"/>
    <w:rsid w:val="0026743A"/>
    <w:rsid w:val="0026756B"/>
    <w:rsid w:val="002708F8"/>
    <w:rsid w:val="00271DFB"/>
    <w:rsid w:val="00273259"/>
    <w:rsid w:val="002738A3"/>
    <w:rsid w:val="00274576"/>
    <w:rsid w:val="002751BB"/>
    <w:rsid w:val="00280ACD"/>
    <w:rsid w:val="00280EFF"/>
    <w:rsid w:val="0028221E"/>
    <w:rsid w:val="0028371E"/>
    <w:rsid w:val="00283AD5"/>
    <w:rsid w:val="00283DB6"/>
    <w:rsid w:val="00287CA2"/>
    <w:rsid w:val="0029304D"/>
    <w:rsid w:val="00296D31"/>
    <w:rsid w:val="002A0785"/>
    <w:rsid w:val="002A1829"/>
    <w:rsid w:val="002A2CE1"/>
    <w:rsid w:val="002A3992"/>
    <w:rsid w:val="002A58E9"/>
    <w:rsid w:val="002A5CC9"/>
    <w:rsid w:val="002A6254"/>
    <w:rsid w:val="002B228B"/>
    <w:rsid w:val="002B355B"/>
    <w:rsid w:val="002B373E"/>
    <w:rsid w:val="002B3DC9"/>
    <w:rsid w:val="002B45AE"/>
    <w:rsid w:val="002B5752"/>
    <w:rsid w:val="002B6F83"/>
    <w:rsid w:val="002C40E7"/>
    <w:rsid w:val="002C44BB"/>
    <w:rsid w:val="002C4AB9"/>
    <w:rsid w:val="002C4E3A"/>
    <w:rsid w:val="002C6873"/>
    <w:rsid w:val="002C6F08"/>
    <w:rsid w:val="002D007C"/>
    <w:rsid w:val="002D089D"/>
    <w:rsid w:val="002D148C"/>
    <w:rsid w:val="002D2400"/>
    <w:rsid w:val="002D3DC3"/>
    <w:rsid w:val="002D4008"/>
    <w:rsid w:val="002D596B"/>
    <w:rsid w:val="002D6610"/>
    <w:rsid w:val="002E0228"/>
    <w:rsid w:val="002E0B4C"/>
    <w:rsid w:val="002E0E59"/>
    <w:rsid w:val="002E150C"/>
    <w:rsid w:val="002E1DA0"/>
    <w:rsid w:val="002E37D0"/>
    <w:rsid w:val="002E5401"/>
    <w:rsid w:val="002E6D9B"/>
    <w:rsid w:val="002E74E9"/>
    <w:rsid w:val="002E7E23"/>
    <w:rsid w:val="002F0DE8"/>
    <w:rsid w:val="002F1580"/>
    <w:rsid w:val="002F1976"/>
    <w:rsid w:val="002F1CAA"/>
    <w:rsid w:val="002F44A8"/>
    <w:rsid w:val="002F5B6B"/>
    <w:rsid w:val="002F5DD0"/>
    <w:rsid w:val="002F6885"/>
    <w:rsid w:val="00300322"/>
    <w:rsid w:val="00303215"/>
    <w:rsid w:val="00305CB7"/>
    <w:rsid w:val="00305DE1"/>
    <w:rsid w:val="00310926"/>
    <w:rsid w:val="003125B6"/>
    <w:rsid w:val="0031370A"/>
    <w:rsid w:val="003139FE"/>
    <w:rsid w:val="00313A21"/>
    <w:rsid w:val="00314725"/>
    <w:rsid w:val="003165CC"/>
    <w:rsid w:val="00316FE4"/>
    <w:rsid w:val="00320003"/>
    <w:rsid w:val="00320EDD"/>
    <w:rsid w:val="003222C4"/>
    <w:rsid w:val="00322C6F"/>
    <w:rsid w:val="00324272"/>
    <w:rsid w:val="00325B54"/>
    <w:rsid w:val="00325D7F"/>
    <w:rsid w:val="00326260"/>
    <w:rsid w:val="003262E7"/>
    <w:rsid w:val="00326785"/>
    <w:rsid w:val="003311AA"/>
    <w:rsid w:val="00331D3A"/>
    <w:rsid w:val="00333E80"/>
    <w:rsid w:val="00334CFD"/>
    <w:rsid w:val="003352D5"/>
    <w:rsid w:val="003372EF"/>
    <w:rsid w:val="00337EB1"/>
    <w:rsid w:val="00342C63"/>
    <w:rsid w:val="003457AD"/>
    <w:rsid w:val="003478AA"/>
    <w:rsid w:val="00350180"/>
    <w:rsid w:val="00351C4E"/>
    <w:rsid w:val="00354909"/>
    <w:rsid w:val="0035657D"/>
    <w:rsid w:val="00356AEB"/>
    <w:rsid w:val="00360475"/>
    <w:rsid w:val="00361466"/>
    <w:rsid w:val="0036430C"/>
    <w:rsid w:val="00365B02"/>
    <w:rsid w:val="003662F9"/>
    <w:rsid w:val="00366C34"/>
    <w:rsid w:val="00366F12"/>
    <w:rsid w:val="00367D56"/>
    <w:rsid w:val="00370810"/>
    <w:rsid w:val="00371AB1"/>
    <w:rsid w:val="00371F14"/>
    <w:rsid w:val="00372CEC"/>
    <w:rsid w:val="003733A1"/>
    <w:rsid w:val="0037484D"/>
    <w:rsid w:val="0037656C"/>
    <w:rsid w:val="00376A8D"/>
    <w:rsid w:val="003773D3"/>
    <w:rsid w:val="00380E45"/>
    <w:rsid w:val="00382B8E"/>
    <w:rsid w:val="00383EE9"/>
    <w:rsid w:val="00387040"/>
    <w:rsid w:val="00390F1C"/>
    <w:rsid w:val="003914B3"/>
    <w:rsid w:val="003920C1"/>
    <w:rsid w:val="00392209"/>
    <w:rsid w:val="00392D17"/>
    <w:rsid w:val="003935A0"/>
    <w:rsid w:val="00393EC6"/>
    <w:rsid w:val="00394ED1"/>
    <w:rsid w:val="0039716E"/>
    <w:rsid w:val="0039781F"/>
    <w:rsid w:val="00397B91"/>
    <w:rsid w:val="003A0239"/>
    <w:rsid w:val="003A034C"/>
    <w:rsid w:val="003A22C9"/>
    <w:rsid w:val="003A5615"/>
    <w:rsid w:val="003A6DF1"/>
    <w:rsid w:val="003B02E7"/>
    <w:rsid w:val="003B18FE"/>
    <w:rsid w:val="003B1B23"/>
    <w:rsid w:val="003B2C29"/>
    <w:rsid w:val="003B3830"/>
    <w:rsid w:val="003B5565"/>
    <w:rsid w:val="003B5D5C"/>
    <w:rsid w:val="003B6050"/>
    <w:rsid w:val="003B60EB"/>
    <w:rsid w:val="003C09C1"/>
    <w:rsid w:val="003C101B"/>
    <w:rsid w:val="003C20C3"/>
    <w:rsid w:val="003C3FD7"/>
    <w:rsid w:val="003C4222"/>
    <w:rsid w:val="003D0424"/>
    <w:rsid w:val="003D2DA0"/>
    <w:rsid w:val="003D7014"/>
    <w:rsid w:val="003E01B1"/>
    <w:rsid w:val="003E02C4"/>
    <w:rsid w:val="003E09BD"/>
    <w:rsid w:val="003E3779"/>
    <w:rsid w:val="003E3B07"/>
    <w:rsid w:val="003E420B"/>
    <w:rsid w:val="003E5EEF"/>
    <w:rsid w:val="003E679A"/>
    <w:rsid w:val="003E783F"/>
    <w:rsid w:val="003F2164"/>
    <w:rsid w:val="003F3038"/>
    <w:rsid w:val="003F477D"/>
    <w:rsid w:val="00400538"/>
    <w:rsid w:val="0040503A"/>
    <w:rsid w:val="00406A8A"/>
    <w:rsid w:val="004102FC"/>
    <w:rsid w:val="00411B38"/>
    <w:rsid w:val="00411D17"/>
    <w:rsid w:val="00412A73"/>
    <w:rsid w:val="004139B3"/>
    <w:rsid w:val="00416DEF"/>
    <w:rsid w:val="00420002"/>
    <w:rsid w:val="00422179"/>
    <w:rsid w:val="00423EB1"/>
    <w:rsid w:val="00426210"/>
    <w:rsid w:val="00427270"/>
    <w:rsid w:val="00427DDC"/>
    <w:rsid w:val="00430ECD"/>
    <w:rsid w:val="004311D6"/>
    <w:rsid w:val="004322AE"/>
    <w:rsid w:val="004327EB"/>
    <w:rsid w:val="00435D92"/>
    <w:rsid w:val="004362DC"/>
    <w:rsid w:val="00436901"/>
    <w:rsid w:val="00436A43"/>
    <w:rsid w:val="00436ECB"/>
    <w:rsid w:val="0043783A"/>
    <w:rsid w:val="00437EBE"/>
    <w:rsid w:val="00440529"/>
    <w:rsid w:val="004406DA"/>
    <w:rsid w:val="00440B59"/>
    <w:rsid w:val="00440D5C"/>
    <w:rsid w:val="004467D8"/>
    <w:rsid w:val="0044705A"/>
    <w:rsid w:val="004471DA"/>
    <w:rsid w:val="004476D2"/>
    <w:rsid w:val="004478DE"/>
    <w:rsid w:val="00451C67"/>
    <w:rsid w:val="00452DBB"/>
    <w:rsid w:val="00453B20"/>
    <w:rsid w:val="00454F01"/>
    <w:rsid w:val="004569F8"/>
    <w:rsid w:val="00457C0E"/>
    <w:rsid w:val="004621C6"/>
    <w:rsid w:val="00462E4E"/>
    <w:rsid w:val="00464C2D"/>
    <w:rsid w:val="00471681"/>
    <w:rsid w:val="00475F61"/>
    <w:rsid w:val="00476762"/>
    <w:rsid w:val="0047718C"/>
    <w:rsid w:val="004778A2"/>
    <w:rsid w:val="00481BA0"/>
    <w:rsid w:val="00482CFE"/>
    <w:rsid w:val="004835EB"/>
    <w:rsid w:val="00483B57"/>
    <w:rsid w:val="00483C54"/>
    <w:rsid w:val="00484E33"/>
    <w:rsid w:val="00490408"/>
    <w:rsid w:val="00490F62"/>
    <w:rsid w:val="0049271F"/>
    <w:rsid w:val="00494250"/>
    <w:rsid w:val="0049588F"/>
    <w:rsid w:val="0049675E"/>
    <w:rsid w:val="0049708D"/>
    <w:rsid w:val="0049718E"/>
    <w:rsid w:val="00497359"/>
    <w:rsid w:val="004A4489"/>
    <w:rsid w:val="004A4547"/>
    <w:rsid w:val="004A7935"/>
    <w:rsid w:val="004B0418"/>
    <w:rsid w:val="004B14C7"/>
    <w:rsid w:val="004B163C"/>
    <w:rsid w:val="004B2E0D"/>
    <w:rsid w:val="004B2E51"/>
    <w:rsid w:val="004B4510"/>
    <w:rsid w:val="004B55C0"/>
    <w:rsid w:val="004B6029"/>
    <w:rsid w:val="004B634B"/>
    <w:rsid w:val="004B7F2A"/>
    <w:rsid w:val="004C77B8"/>
    <w:rsid w:val="004D20B1"/>
    <w:rsid w:val="004D23D8"/>
    <w:rsid w:val="004D3B06"/>
    <w:rsid w:val="004D51EF"/>
    <w:rsid w:val="004D5359"/>
    <w:rsid w:val="004D57AF"/>
    <w:rsid w:val="004D5A89"/>
    <w:rsid w:val="004D5AB5"/>
    <w:rsid w:val="004E1543"/>
    <w:rsid w:val="004E21DC"/>
    <w:rsid w:val="004E23BD"/>
    <w:rsid w:val="004E2420"/>
    <w:rsid w:val="004E45D4"/>
    <w:rsid w:val="004E52EE"/>
    <w:rsid w:val="004E53E4"/>
    <w:rsid w:val="004E74A1"/>
    <w:rsid w:val="004F0CB4"/>
    <w:rsid w:val="004F187B"/>
    <w:rsid w:val="004F25D3"/>
    <w:rsid w:val="004F6722"/>
    <w:rsid w:val="004F6D95"/>
    <w:rsid w:val="004F77D6"/>
    <w:rsid w:val="0050135B"/>
    <w:rsid w:val="0050298A"/>
    <w:rsid w:val="00502CF4"/>
    <w:rsid w:val="0050300C"/>
    <w:rsid w:val="00503A6C"/>
    <w:rsid w:val="00504CA1"/>
    <w:rsid w:val="005051E0"/>
    <w:rsid w:val="0050586F"/>
    <w:rsid w:val="00505F7D"/>
    <w:rsid w:val="005060F9"/>
    <w:rsid w:val="00506B6A"/>
    <w:rsid w:val="0050792B"/>
    <w:rsid w:val="00512A53"/>
    <w:rsid w:val="0051389A"/>
    <w:rsid w:val="00514B08"/>
    <w:rsid w:val="00515103"/>
    <w:rsid w:val="0051548E"/>
    <w:rsid w:val="00515B77"/>
    <w:rsid w:val="00520688"/>
    <w:rsid w:val="0052073D"/>
    <w:rsid w:val="00521B5D"/>
    <w:rsid w:val="005235A7"/>
    <w:rsid w:val="0052435C"/>
    <w:rsid w:val="005244DD"/>
    <w:rsid w:val="00525C47"/>
    <w:rsid w:val="0052610C"/>
    <w:rsid w:val="00526B8B"/>
    <w:rsid w:val="00532C42"/>
    <w:rsid w:val="00534891"/>
    <w:rsid w:val="005348B7"/>
    <w:rsid w:val="00535A51"/>
    <w:rsid w:val="005371FB"/>
    <w:rsid w:val="00541B12"/>
    <w:rsid w:val="00541DC5"/>
    <w:rsid w:val="0054538C"/>
    <w:rsid w:val="00546D08"/>
    <w:rsid w:val="00551579"/>
    <w:rsid w:val="00551CB5"/>
    <w:rsid w:val="005522C6"/>
    <w:rsid w:val="005523ED"/>
    <w:rsid w:val="00552820"/>
    <w:rsid w:val="00553130"/>
    <w:rsid w:val="00555571"/>
    <w:rsid w:val="00564037"/>
    <w:rsid w:val="00564383"/>
    <w:rsid w:val="00564BC5"/>
    <w:rsid w:val="005671AC"/>
    <w:rsid w:val="00567B41"/>
    <w:rsid w:val="00567F92"/>
    <w:rsid w:val="005700C0"/>
    <w:rsid w:val="00571682"/>
    <w:rsid w:val="005724FA"/>
    <w:rsid w:val="00572B1C"/>
    <w:rsid w:val="00573844"/>
    <w:rsid w:val="00575068"/>
    <w:rsid w:val="00575A2B"/>
    <w:rsid w:val="00576EC4"/>
    <w:rsid w:val="00577A43"/>
    <w:rsid w:val="00580038"/>
    <w:rsid w:val="005802F8"/>
    <w:rsid w:val="00581007"/>
    <w:rsid w:val="00581DDB"/>
    <w:rsid w:val="00587206"/>
    <w:rsid w:val="005901EF"/>
    <w:rsid w:val="005912C8"/>
    <w:rsid w:val="005944B7"/>
    <w:rsid w:val="005952AE"/>
    <w:rsid w:val="005962D1"/>
    <w:rsid w:val="00597210"/>
    <w:rsid w:val="00597520"/>
    <w:rsid w:val="005A04E3"/>
    <w:rsid w:val="005A11A5"/>
    <w:rsid w:val="005A2BA4"/>
    <w:rsid w:val="005A3779"/>
    <w:rsid w:val="005A44AF"/>
    <w:rsid w:val="005A4664"/>
    <w:rsid w:val="005A572A"/>
    <w:rsid w:val="005A5F7F"/>
    <w:rsid w:val="005A643D"/>
    <w:rsid w:val="005A6BD2"/>
    <w:rsid w:val="005B2049"/>
    <w:rsid w:val="005B494F"/>
    <w:rsid w:val="005B4BDD"/>
    <w:rsid w:val="005B4DAD"/>
    <w:rsid w:val="005B5093"/>
    <w:rsid w:val="005B7027"/>
    <w:rsid w:val="005B74E7"/>
    <w:rsid w:val="005B7A62"/>
    <w:rsid w:val="005C11B8"/>
    <w:rsid w:val="005C47E5"/>
    <w:rsid w:val="005C57A4"/>
    <w:rsid w:val="005C5A86"/>
    <w:rsid w:val="005C5D6D"/>
    <w:rsid w:val="005C6F6A"/>
    <w:rsid w:val="005C7CB2"/>
    <w:rsid w:val="005D08B3"/>
    <w:rsid w:val="005D109E"/>
    <w:rsid w:val="005D1154"/>
    <w:rsid w:val="005D1475"/>
    <w:rsid w:val="005D33D8"/>
    <w:rsid w:val="005D3443"/>
    <w:rsid w:val="005D371C"/>
    <w:rsid w:val="005D4079"/>
    <w:rsid w:val="005D451E"/>
    <w:rsid w:val="005D463F"/>
    <w:rsid w:val="005D571A"/>
    <w:rsid w:val="005E0FA4"/>
    <w:rsid w:val="005E17AC"/>
    <w:rsid w:val="005E2980"/>
    <w:rsid w:val="005E3565"/>
    <w:rsid w:val="005E3E87"/>
    <w:rsid w:val="005E44A6"/>
    <w:rsid w:val="005E6309"/>
    <w:rsid w:val="005E7FAC"/>
    <w:rsid w:val="005F0857"/>
    <w:rsid w:val="005F0E9B"/>
    <w:rsid w:val="005F102C"/>
    <w:rsid w:val="005F2F7A"/>
    <w:rsid w:val="005F3649"/>
    <w:rsid w:val="005F3919"/>
    <w:rsid w:val="005F3D82"/>
    <w:rsid w:val="005F3DB2"/>
    <w:rsid w:val="005F4169"/>
    <w:rsid w:val="005F420D"/>
    <w:rsid w:val="005F7754"/>
    <w:rsid w:val="005F785F"/>
    <w:rsid w:val="006006FB"/>
    <w:rsid w:val="00601029"/>
    <w:rsid w:val="006022A4"/>
    <w:rsid w:val="0060249E"/>
    <w:rsid w:val="00602DEE"/>
    <w:rsid w:val="006034E5"/>
    <w:rsid w:val="006050F4"/>
    <w:rsid w:val="0060633C"/>
    <w:rsid w:val="00607379"/>
    <w:rsid w:val="00607496"/>
    <w:rsid w:val="00607C5B"/>
    <w:rsid w:val="00614945"/>
    <w:rsid w:val="0061644F"/>
    <w:rsid w:val="00617DDF"/>
    <w:rsid w:val="006212E8"/>
    <w:rsid w:val="006223AE"/>
    <w:rsid w:val="0062271F"/>
    <w:rsid w:val="00623206"/>
    <w:rsid w:val="00624F22"/>
    <w:rsid w:val="006251C8"/>
    <w:rsid w:val="0062619B"/>
    <w:rsid w:val="00626E44"/>
    <w:rsid w:val="00627746"/>
    <w:rsid w:val="00627E7D"/>
    <w:rsid w:val="0063055D"/>
    <w:rsid w:val="00630DDF"/>
    <w:rsid w:val="006315B4"/>
    <w:rsid w:val="006330E6"/>
    <w:rsid w:val="00633F19"/>
    <w:rsid w:val="00634D24"/>
    <w:rsid w:val="006354ED"/>
    <w:rsid w:val="006355FD"/>
    <w:rsid w:val="00635D35"/>
    <w:rsid w:val="00635F4C"/>
    <w:rsid w:val="00636A7D"/>
    <w:rsid w:val="00640A1D"/>
    <w:rsid w:val="00641B2D"/>
    <w:rsid w:val="00641FB4"/>
    <w:rsid w:val="006420A2"/>
    <w:rsid w:val="006423C4"/>
    <w:rsid w:val="006457B2"/>
    <w:rsid w:val="0064592F"/>
    <w:rsid w:val="00646377"/>
    <w:rsid w:val="00647B6D"/>
    <w:rsid w:val="00651C5C"/>
    <w:rsid w:val="00652B74"/>
    <w:rsid w:val="00653694"/>
    <w:rsid w:val="00653B0A"/>
    <w:rsid w:val="006600FE"/>
    <w:rsid w:val="006618FD"/>
    <w:rsid w:val="00661E7E"/>
    <w:rsid w:val="00661FAB"/>
    <w:rsid w:val="00662121"/>
    <w:rsid w:val="006625B6"/>
    <w:rsid w:val="00667D66"/>
    <w:rsid w:val="00670C60"/>
    <w:rsid w:val="00671AA4"/>
    <w:rsid w:val="00671EFC"/>
    <w:rsid w:val="0067223E"/>
    <w:rsid w:val="006746CE"/>
    <w:rsid w:val="006765A8"/>
    <w:rsid w:val="00683441"/>
    <w:rsid w:val="00685674"/>
    <w:rsid w:val="0068579D"/>
    <w:rsid w:val="00685E10"/>
    <w:rsid w:val="006865D5"/>
    <w:rsid w:val="00691188"/>
    <w:rsid w:val="0069263F"/>
    <w:rsid w:val="00692DBC"/>
    <w:rsid w:val="006931AD"/>
    <w:rsid w:val="006931F0"/>
    <w:rsid w:val="00695843"/>
    <w:rsid w:val="00695EBB"/>
    <w:rsid w:val="00695F9D"/>
    <w:rsid w:val="006A27EC"/>
    <w:rsid w:val="006A2CA8"/>
    <w:rsid w:val="006A3604"/>
    <w:rsid w:val="006A5BCE"/>
    <w:rsid w:val="006A7057"/>
    <w:rsid w:val="006A730A"/>
    <w:rsid w:val="006A7640"/>
    <w:rsid w:val="006A770C"/>
    <w:rsid w:val="006A7B60"/>
    <w:rsid w:val="006B046F"/>
    <w:rsid w:val="006B0651"/>
    <w:rsid w:val="006B065A"/>
    <w:rsid w:val="006B089D"/>
    <w:rsid w:val="006B0B9C"/>
    <w:rsid w:val="006B165E"/>
    <w:rsid w:val="006B2098"/>
    <w:rsid w:val="006B272B"/>
    <w:rsid w:val="006B42F1"/>
    <w:rsid w:val="006B4A33"/>
    <w:rsid w:val="006B6087"/>
    <w:rsid w:val="006B6302"/>
    <w:rsid w:val="006B6C0B"/>
    <w:rsid w:val="006C0AB1"/>
    <w:rsid w:val="006C2009"/>
    <w:rsid w:val="006C35FD"/>
    <w:rsid w:val="006C6F99"/>
    <w:rsid w:val="006C7682"/>
    <w:rsid w:val="006C77D0"/>
    <w:rsid w:val="006C7A81"/>
    <w:rsid w:val="006D08BC"/>
    <w:rsid w:val="006D3320"/>
    <w:rsid w:val="006D612A"/>
    <w:rsid w:val="006E05C8"/>
    <w:rsid w:val="006E3542"/>
    <w:rsid w:val="006E4133"/>
    <w:rsid w:val="006E5DA6"/>
    <w:rsid w:val="006E628E"/>
    <w:rsid w:val="006E7F5C"/>
    <w:rsid w:val="006F1E36"/>
    <w:rsid w:val="006F334C"/>
    <w:rsid w:val="006F5579"/>
    <w:rsid w:val="006F5AF7"/>
    <w:rsid w:val="006F5D5A"/>
    <w:rsid w:val="006F5F3D"/>
    <w:rsid w:val="006F7AAE"/>
    <w:rsid w:val="00704163"/>
    <w:rsid w:val="007066B5"/>
    <w:rsid w:val="00707038"/>
    <w:rsid w:val="00707184"/>
    <w:rsid w:val="00707484"/>
    <w:rsid w:val="007104E9"/>
    <w:rsid w:val="00710740"/>
    <w:rsid w:val="00711DF7"/>
    <w:rsid w:val="007130E5"/>
    <w:rsid w:val="007147A4"/>
    <w:rsid w:val="007155C7"/>
    <w:rsid w:val="00716007"/>
    <w:rsid w:val="00716348"/>
    <w:rsid w:val="007165D7"/>
    <w:rsid w:val="007174C6"/>
    <w:rsid w:val="00720C09"/>
    <w:rsid w:val="007240FE"/>
    <w:rsid w:val="0072462D"/>
    <w:rsid w:val="00725DA8"/>
    <w:rsid w:val="007276A5"/>
    <w:rsid w:val="00733B73"/>
    <w:rsid w:val="00733FF7"/>
    <w:rsid w:val="00736FD0"/>
    <w:rsid w:val="00737678"/>
    <w:rsid w:val="0074132A"/>
    <w:rsid w:val="007418E8"/>
    <w:rsid w:val="00743F57"/>
    <w:rsid w:val="00744986"/>
    <w:rsid w:val="00746593"/>
    <w:rsid w:val="0074701D"/>
    <w:rsid w:val="00747527"/>
    <w:rsid w:val="00751269"/>
    <w:rsid w:val="00752390"/>
    <w:rsid w:val="00752DF0"/>
    <w:rsid w:val="00752E73"/>
    <w:rsid w:val="007539E7"/>
    <w:rsid w:val="00754CB3"/>
    <w:rsid w:val="00754CC4"/>
    <w:rsid w:val="00755767"/>
    <w:rsid w:val="007557FA"/>
    <w:rsid w:val="00761056"/>
    <w:rsid w:val="007624E7"/>
    <w:rsid w:val="007642A7"/>
    <w:rsid w:val="00765674"/>
    <w:rsid w:val="00765FC0"/>
    <w:rsid w:val="00766824"/>
    <w:rsid w:val="00767120"/>
    <w:rsid w:val="00770058"/>
    <w:rsid w:val="007713BF"/>
    <w:rsid w:val="0077152A"/>
    <w:rsid w:val="00772E19"/>
    <w:rsid w:val="00773A88"/>
    <w:rsid w:val="00775B54"/>
    <w:rsid w:val="0077732C"/>
    <w:rsid w:val="00781156"/>
    <w:rsid w:val="0078335A"/>
    <w:rsid w:val="00785F24"/>
    <w:rsid w:val="00786DF7"/>
    <w:rsid w:val="00786FAC"/>
    <w:rsid w:val="00787DDC"/>
    <w:rsid w:val="00794BB1"/>
    <w:rsid w:val="00795709"/>
    <w:rsid w:val="00795A76"/>
    <w:rsid w:val="00796B17"/>
    <w:rsid w:val="007976F1"/>
    <w:rsid w:val="00797827"/>
    <w:rsid w:val="007A0552"/>
    <w:rsid w:val="007A1489"/>
    <w:rsid w:val="007A4CBD"/>
    <w:rsid w:val="007A5976"/>
    <w:rsid w:val="007A668D"/>
    <w:rsid w:val="007A7394"/>
    <w:rsid w:val="007B1F12"/>
    <w:rsid w:val="007B1FEA"/>
    <w:rsid w:val="007B2975"/>
    <w:rsid w:val="007B2DBC"/>
    <w:rsid w:val="007B57F1"/>
    <w:rsid w:val="007B5B96"/>
    <w:rsid w:val="007C04F3"/>
    <w:rsid w:val="007C085B"/>
    <w:rsid w:val="007C113B"/>
    <w:rsid w:val="007C45AA"/>
    <w:rsid w:val="007C4EBE"/>
    <w:rsid w:val="007C58B7"/>
    <w:rsid w:val="007C5A39"/>
    <w:rsid w:val="007C7667"/>
    <w:rsid w:val="007C77A9"/>
    <w:rsid w:val="007D003C"/>
    <w:rsid w:val="007D01D4"/>
    <w:rsid w:val="007D031E"/>
    <w:rsid w:val="007D1A6E"/>
    <w:rsid w:val="007D1E90"/>
    <w:rsid w:val="007D4321"/>
    <w:rsid w:val="007D4A4A"/>
    <w:rsid w:val="007D644C"/>
    <w:rsid w:val="007E282D"/>
    <w:rsid w:val="007E3072"/>
    <w:rsid w:val="007E44C6"/>
    <w:rsid w:val="007E52B0"/>
    <w:rsid w:val="007E6AB7"/>
    <w:rsid w:val="007E730D"/>
    <w:rsid w:val="007F15BB"/>
    <w:rsid w:val="007F2740"/>
    <w:rsid w:val="007F6111"/>
    <w:rsid w:val="007F6E6D"/>
    <w:rsid w:val="007F6F56"/>
    <w:rsid w:val="007F725E"/>
    <w:rsid w:val="007F7E4D"/>
    <w:rsid w:val="008009FC"/>
    <w:rsid w:val="008045C9"/>
    <w:rsid w:val="00805369"/>
    <w:rsid w:val="008061EB"/>
    <w:rsid w:val="0080658C"/>
    <w:rsid w:val="00806CA3"/>
    <w:rsid w:val="0080758F"/>
    <w:rsid w:val="00807FE0"/>
    <w:rsid w:val="00810B6A"/>
    <w:rsid w:val="008112BA"/>
    <w:rsid w:val="00811B17"/>
    <w:rsid w:val="00815F16"/>
    <w:rsid w:val="00816B77"/>
    <w:rsid w:val="00820FAA"/>
    <w:rsid w:val="008222EC"/>
    <w:rsid w:val="0082341E"/>
    <w:rsid w:val="00824EBA"/>
    <w:rsid w:val="0082581B"/>
    <w:rsid w:val="00826A47"/>
    <w:rsid w:val="00826E18"/>
    <w:rsid w:val="0082714F"/>
    <w:rsid w:val="00830B9A"/>
    <w:rsid w:val="0083226E"/>
    <w:rsid w:val="00833A01"/>
    <w:rsid w:val="00833CB1"/>
    <w:rsid w:val="008403D8"/>
    <w:rsid w:val="0084196C"/>
    <w:rsid w:val="00841B4D"/>
    <w:rsid w:val="00843A62"/>
    <w:rsid w:val="0084535E"/>
    <w:rsid w:val="00847C36"/>
    <w:rsid w:val="00851920"/>
    <w:rsid w:val="008579F7"/>
    <w:rsid w:val="00860863"/>
    <w:rsid w:val="008612B6"/>
    <w:rsid w:val="008641B0"/>
    <w:rsid w:val="00866AA3"/>
    <w:rsid w:val="00873141"/>
    <w:rsid w:val="00873468"/>
    <w:rsid w:val="00873AFC"/>
    <w:rsid w:val="008740F8"/>
    <w:rsid w:val="0087622E"/>
    <w:rsid w:val="00877E93"/>
    <w:rsid w:val="00877FC4"/>
    <w:rsid w:val="00880336"/>
    <w:rsid w:val="00883137"/>
    <w:rsid w:val="0088362E"/>
    <w:rsid w:val="00884F80"/>
    <w:rsid w:val="00886B52"/>
    <w:rsid w:val="00887FF2"/>
    <w:rsid w:val="0089022B"/>
    <w:rsid w:val="00890651"/>
    <w:rsid w:val="00890A5A"/>
    <w:rsid w:val="00891B66"/>
    <w:rsid w:val="00893A13"/>
    <w:rsid w:val="008953CD"/>
    <w:rsid w:val="0089687A"/>
    <w:rsid w:val="00897E00"/>
    <w:rsid w:val="008A3147"/>
    <w:rsid w:val="008A61E9"/>
    <w:rsid w:val="008A641C"/>
    <w:rsid w:val="008B092A"/>
    <w:rsid w:val="008B14C4"/>
    <w:rsid w:val="008B14E6"/>
    <w:rsid w:val="008B158D"/>
    <w:rsid w:val="008B37E7"/>
    <w:rsid w:val="008B3854"/>
    <w:rsid w:val="008B3B14"/>
    <w:rsid w:val="008B469D"/>
    <w:rsid w:val="008B5E65"/>
    <w:rsid w:val="008B6ADD"/>
    <w:rsid w:val="008B6F9E"/>
    <w:rsid w:val="008B759D"/>
    <w:rsid w:val="008C11A7"/>
    <w:rsid w:val="008C19EF"/>
    <w:rsid w:val="008C1B25"/>
    <w:rsid w:val="008C255C"/>
    <w:rsid w:val="008D026F"/>
    <w:rsid w:val="008D0345"/>
    <w:rsid w:val="008D3717"/>
    <w:rsid w:val="008D5E9D"/>
    <w:rsid w:val="008D7085"/>
    <w:rsid w:val="008E3F04"/>
    <w:rsid w:val="008E45A6"/>
    <w:rsid w:val="008E5647"/>
    <w:rsid w:val="008E7FBB"/>
    <w:rsid w:val="008F1733"/>
    <w:rsid w:val="008F29C7"/>
    <w:rsid w:val="008F4F9C"/>
    <w:rsid w:val="008F6357"/>
    <w:rsid w:val="008F6662"/>
    <w:rsid w:val="008F6EB9"/>
    <w:rsid w:val="008F7931"/>
    <w:rsid w:val="00900121"/>
    <w:rsid w:val="009002AA"/>
    <w:rsid w:val="009020DF"/>
    <w:rsid w:val="009030B1"/>
    <w:rsid w:val="00903C5A"/>
    <w:rsid w:val="00904156"/>
    <w:rsid w:val="0090499B"/>
    <w:rsid w:val="00904E27"/>
    <w:rsid w:val="0090507F"/>
    <w:rsid w:val="009072E2"/>
    <w:rsid w:val="00907A4B"/>
    <w:rsid w:val="00907CDE"/>
    <w:rsid w:val="009104A7"/>
    <w:rsid w:val="00910583"/>
    <w:rsid w:val="00910CBA"/>
    <w:rsid w:val="009121CE"/>
    <w:rsid w:val="00912374"/>
    <w:rsid w:val="00912401"/>
    <w:rsid w:val="009145E7"/>
    <w:rsid w:val="009158D9"/>
    <w:rsid w:val="00915A9D"/>
    <w:rsid w:val="0091686C"/>
    <w:rsid w:val="00916930"/>
    <w:rsid w:val="00920CB6"/>
    <w:rsid w:val="009218E5"/>
    <w:rsid w:val="00921E32"/>
    <w:rsid w:val="009231BC"/>
    <w:rsid w:val="009236CC"/>
    <w:rsid w:val="00927808"/>
    <w:rsid w:val="009279E5"/>
    <w:rsid w:val="00927CBE"/>
    <w:rsid w:val="00927CC1"/>
    <w:rsid w:val="00930BF0"/>
    <w:rsid w:val="00930C2F"/>
    <w:rsid w:val="009317D5"/>
    <w:rsid w:val="009343AD"/>
    <w:rsid w:val="00934F5B"/>
    <w:rsid w:val="0093716E"/>
    <w:rsid w:val="00940E11"/>
    <w:rsid w:val="00941074"/>
    <w:rsid w:val="00942561"/>
    <w:rsid w:val="00942909"/>
    <w:rsid w:val="00942B41"/>
    <w:rsid w:val="00944011"/>
    <w:rsid w:val="00945625"/>
    <w:rsid w:val="00946C3F"/>
    <w:rsid w:val="009478ED"/>
    <w:rsid w:val="00947DDD"/>
    <w:rsid w:val="00950370"/>
    <w:rsid w:val="009515B4"/>
    <w:rsid w:val="009521D2"/>
    <w:rsid w:val="00952479"/>
    <w:rsid w:val="0095365F"/>
    <w:rsid w:val="00954B04"/>
    <w:rsid w:val="009571C0"/>
    <w:rsid w:val="00961F7F"/>
    <w:rsid w:val="00962388"/>
    <w:rsid w:val="0096266C"/>
    <w:rsid w:val="009628BC"/>
    <w:rsid w:val="00963DA7"/>
    <w:rsid w:val="00964EB4"/>
    <w:rsid w:val="00964EE1"/>
    <w:rsid w:val="009667C1"/>
    <w:rsid w:val="00967CA6"/>
    <w:rsid w:val="009708C9"/>
    <w:rsid w:val="00971A59"/>
    <w:rsid w:val="009732FD"/>
    <w:rsid w:val="009733EA"/>
    <w:rsid w:val="00973F58"/>
    <w:rsid w:val="00976FD5"/>
    <w:rsid w:val="009811A3"/>
    <w:rsid w:val="00981626"/>
    <w:rsid w:val="0098278C"/>
    <w:rsid w:val="00984B61"/>
    <w:rsid w:val="00985BC5"/>
    <w:rsid w:val="009863A5"/>
    <w:rsid w:val="00986B7E"/>
    <w:rsid w:val="00987825"/>
    <w:rsid w:val="00991C4A"/>
    <w:rsid w:val="00992E64"/>
    <w:rsid w:val="00993701"/>
    <w:rsid w:val="00994307"/>
    <w:rsid w:val="00996602"/>
    <w:rsid w:val="00996C5C"/>
    <w:rsid w:val="009A3ECC"/>
    <w:rsid w:val="009A5215"/>
    <w:rsid w:val="009A6677"/>
    <w:rsid w:val="009A7DC3"/>
    <w:rsid w:val="009B0365"/>
    <w:rsid w:val="009B077C"/>
    <w:rsid w:val="009B190A"/>
    <w:rsid w:val="009B2242"/>
    <w:rsid w:val="009B4FD1"/>
    <w:rsid w:val="009B530C"/>
    <w:rsid w:val="009B5C63"/>
    <w:rsid w:val="009B5CCD"/>
    <w:rsid w:val="009C08BA"/>
    <w:rsid w:val="009C235F"/>
    <w:rsid w:val="009C336E"/>
    <w:rsid w:val="009C602B"/>
    <w:rsid w:val="009C6A3D"/>
    <w:rsid w:val="009C6E62"/>
    <w:rsid w:val="009D0D86"/>
    <w:rsid w:val="009D1979"/>
    <w:rsid w:val="009D2C7C"/>
    <w:rsid w:val="009D2D13"/>
    <w:rsid w:val="009D3653"/>
    <w:rsid w:val="009D39A0"/>
    <w:rsid w:val="009D3F79"/>
    <w:rsid w:val="009D3FBD"/>
    <w:rsid w:val="009D5612"/>
    <w:rsid w:val="009D6D34"/>
    <w:rsid w:val="009D7246"/>
    <w:rsid w:val="009E0DD8"/>
    <w:rsid w:val="009E2B46"/>
    <w:rsid w:val="009E7442"/>
    <w:rsid w:val="009E78C3"/>
    <w:rsid w:val="009E7C6E"/>
    <w:rsid w:val="009F0D8F"/>
    <w:rsid w:val="009F1E14"/>
    <w:rsid w:val="009F3C47"/>
    <w:rsid w:val="00A001AE"/>
    <w:rsid w:val="00A01717"/>
    <w:rsid w:val="00A01A4E"/>
    <w:rsid w:val="00A03878"/>
    <w:rsid w:val="00A04222"/>
    <w:rsid w:val="00A04D72"/>
    <w:rsid w:val="00A0509F"/>
    <w:rsid w:val="00A07BA2"/>
    <w:rsid w:val="00A07EB8"/>
    <w:rsid w:val="00A1023F"/>
    <w:rsid w:val="00A1368B"/>
    <w:rsid w:val="00A136A2"/>
    <w:rsid w:val="00A14A7D"/>
    <w:rsid w:val="00A15250"/>
    <w:rsid w:val="00A17B07"/>
    <w:rsid w:val="00A202D4"/>
    <w:rsid w:val="00A21109"/>
    <w:rsid w:val="00A21A4F"/>
    <w:rsid w:val="00A247DE"/>
    <w:rsid w:val="00A2594B"/>
    <w:rsid w:val="00A25BCF"/>
    <w:rsid w:val="00A25CBF"/>
    <w:rsid w:val="00A26B79"/>
    <w:rsid w:val="00A35481"/>
    <w:rsid w:val="00A4225C"/>
    <w:rsid w:val="00A42CA8"/>
    <w:rsid w:val="00A445C7"/>
    <w:rsid w:val="00A44FAB"/>
    <w:rsid w:val="00A4512A"/>
    <w:rsid w:val="00A453C7"/>
    <w:rsid w:val="00A46C75"/>
    <w:rsid w:val="00A476C7"/>
    <w:rsid w:val="00A50C80"/>
    <w:rsid w:val="00A515C8"/>
    <w:rsid w:val="00A51D5F"/>
    <w:rsid w:val="00A539CB"/>
    <w:rsid w:val="00A54CDD"/>
    <w:rsid w:val="00A6188F"/>
    <w:rsid w:val="00A619C8"/>
    <w:rsid w:val="00A63863"/>
    <w:rsid w:val="00A63E20"/>
    <w:rsid w:val="00A65818"/>
    <w:rsid w:val="00A6648B"/>
    <w:rsid w:val="00A67D74"/>
    <w:rsid w:val="00A71780"/>
    <w:rsid w:val="00A727BE"/>
    <w:rsid w:val="00A72B03"/>
    <w:rsid w:val="00A73DB5"/>
    <w:rsid w:val="00A73E45"/>
    <w:rsid w:val="00A76587"/>
    <w:rsid w:val="00A7770D"/>
    <w:rsid w:val="00A77712"/>
    <w:rsid w:val="00A80CD9"/>
    <w:rsid w:val="00A8170A"/>
    <w:rsid w:val="00A817D7"/>
    <w:rsid w:val="00A81BDD"/>
    <w:rsid w:val="00A821E9"/>
    <w:rsid w:val="00A8438C"/>
    <w:rsid w:val="00A86C8C"/>
    <w:rsid w:val="00A905FC"/>
    <w:rsid w:val="00A90C94"/>
    <w:rsid w:val="00A923FD"/>
    <w:rsid w:val="00A93186"/>
    <w:rsid w:val="00A9434A"/>
    <w:rsid w:val="00A9468C"/>
    <w:rsid w:val="00A94B20"/>
    <w:rsid w:val="00A95714"/>
    <w:rsid w:val="00A95D47"/>
    <w:rsid w:val="00A9678D"/>
    <w:rsid w:val="00AA271D"/>
    <w:rsid w:val="00AA2858"/>
    <w:rsid w:val="00AA2F4A"/>
    <w:rsid w:val="00AA39CA"/>
    <w:rsid w:val="00AA422F"/>
    <w:rsid w:val="00AA638B"/>
    <w:rsid w:val="00AA6747"/>
    <w:rsid w:val="00AA6E29"/>
    <w:rsid w:val="00AA7A25"/>
    <w:rsid w:val="00AA7FF8"/>
    <w:rsid w:val="00AB09E6"/>
    <w:rsid w:val="00AB1B98"/>
    <w:rsid w:val="00AB3163"/>
    <w:rsid w:val="00AB61A6"/>
    <w:rsid w:val="00AB7CED"/>
    <w:rsid w:val="00AC0EDB"/>
    <w:rsid w:val="00AC0FEC"/>
    <w:rsid w:val="00AC1661"/>
    <w:rsid w:val="00AC38EA"/>
    <w:rsid w:val="00AC603C"/>
    <w:rsid w:val="00AC68BB"/>
    <w:rsid w:val="00AC73E0"/>
    <w:rsid w:val="00AD1C77"/>
    <w:rsid w:val="00AD1C8E"/>
    <w:rsid w:val="00AD1D79"/>
    <w:rsid w:val="00AD233C"/>
    <w:rsid w:val="00AD2886"/>
    <w:rsid w:val="00AD4DF0"/>
    <w:rsid w:val="00AD54B0"/>
    <w:rsid w:val="00AD572E"/>
    <w:rsid w:val="00AD6B09"/>
    <w:rsid w:val="00AD6E36"/>
    <w:rsid w:val="00AE0F5D"/>
    <w:rsid w:val="00AE1042"/>
    <w:rsid w:val="00AE364C"/>
    <w:rsid w:val="00AE64FD"/>
    <w:rsid w:val="00AE7E36"/>
    <w:rsid w:val="00AF3895"/>
    <w:rsid w:val="00AF58A5"/>
    <w:rsid w:val="00AF6828"/>
    <w:rsid w:val="00AF7701"/>
    <w:rsid w:val="00B00256"/>
    <w:rsid w:val="00B0051B"/>
    <w:rsid w:val="00B03690"/>
    <w:rsid w:val="00B06FF8"/>
    <w:rsid w:val="00B074EE"/>
    <w:rsid w:val="00B07E2E"/>
    <w:rsid w:val="00B10677"/>
    <w:rsid w:val="00B11617"/>
    <w:rsid w:val="00B11AFB"/>
    <w:rsid w:val="00B12465"/>
    <w:rsid w:val="00B143CF"/>
    <w:rsid w:val="00B14753"/>
    <w:rsid w:val="00B14992"/>
    <w:rsid w:val="00B156D9"/>
    <w:rsid w:val="00B169A3"/>
    <w:rsid w:val="00B17A3D"/>
    <w:rsid w:val="00B17E8F"/>
    <w:rsid w:val="00B20ACE"/>
    <w:rsid w:val="00B21673"/>
    <w:rsid w:val="00B22E28"/>
    <w:rsid w:val="00B255E6"/>
    <w:rsid w:val="00B26EE1"/>
    <w:rsid w:val="00B30AA8"/>
    <w:rsid w:val="00B30D1B"/>
    <w:rsid w:val="00B3741C"/>
    <w:rsid w:val="00B3751A"/>
    <w:rsid w:val="00B37929"/>
    <w:rsid w:val="00B402E9"/>
    <w:rsid w:val="00B4163A"/>
    <w:rsid w:val="00B41900"/>
    <w:rsid w:val="00B422CF"/>
    <w:rsid w:val="00B42C4E"/>
    <w:rsid w:val="00B42F09"/>
    <w:rsid w:val="00B47895"/>
    <w:rsid w:val="00B47E8E"/>
    <w:rsid w:val="00B5002E"/>
    <w:rsid w:val="00B50404"/>
    <w:rsid w:val="00B50EA9"/>
    <w:rsid w:val="00B521F4"/>
    <w:rsid w:val="00B52512"/>
    <w:rsid w:val="00B531D0"/>
    <w:rsid w:val="00B53688"/>
    <w:rsid w:val="00B5601C"/>
    <w:rsid w:val="00B602D8"/>
    <w:rsid w:val="00B62A84"/>
    <w:rsid w:val="00B62E99"/>
    <w:rsid w:val="00B64789"/>
    <w:rsid w:val="00B65DF6"/>
    <w:rsid w:val="00B65ECF"/>
    <w:rsid w:val="00B66872"/>
    <w:rsid w:val="00B6757E"/>
    <w:rsid w:val="00B67C1D"/>
    <w:rsid w:val="00B71F9B"/>
    <w:rsid w:val="00B71FBB"/>
    <w:rsid w:val="00B72519"/>
    <w:rsid w:val="00B731A3"/>
    <w:rsid w:val="00B74F25"/>
    <w:rsid w:val="00B755FD"/>
    <w:rsid w:val="00B758AB"/>
    <w:rsid w:val="00B777D4"/>
    <w:rsid w:val="00B77D58"/>
    <w:rsid w:val="00B80329"/>
    <w:rsid w:val="00B80A29"/>
    <w:rsid w:val="00B80C83"/>
    <w:rsid w:val="00B810CF"/>
    <w:rsid w:val="00B81D1F"/>
    <w:rsid w:val="00B858E7"/>
    <w:rsid w:val="00B8687C"/>
    <w:rsid w:val="00B90858"/>
    <w:rsid w:val="00B916BF"/>
    <w:rsid w:val="00B91A89"/>
    <w:rsid w:val="00B95424"/>
    <w:rsid w:val="00B95C2A"/>
    <w:rsid w:val="00B96072"/>
    <w:rsid w:val="00BA1F44"/>
    <w:rsid w:val="00BA34BE"/>
    <w:rsid w:val="00BA6495"/>
    <w:rsid w:val="00BB04F8"/>
    <w:rsid w:val="00BB078E"/>
    <w:rsid w:val="00BB1900"/>
    <w:rsid w:val="00BB35D4"/>
    <w:rsid w:val="00BB6435"/>
    <w:rsid w:val="00BB6568"/>
    <w:rsid w:val="00BB6599"/>
    <w:rsid w:val="00BC22BA"/>
    <w:rsid w:val="00BC2D62"/>
    <w:rsid w:val="00BC316D"/>
    <w:rsid w:val="00BC561A"/>
    <w:rsid w:val="00BC56F8"/>
    <w:rsid w:val="00BC5A03"/>
    <w:rsid w:val="00BC70EE"/>
    <w:rsid w:val="00BC7379"/>
    <w:rsid w:val="00BD0003"/>
    <w:rsid w:val="00BD0ED8"/>
    <w:rsid w:val="00BD0F45"/>
    <w:rsid w:val="00BD1B2E"/>
    <w:rsid w:val="00BD2A49"/>
    <w:rsid w:val="00BD3D1E"/>
    <w:rsid w:val="00BD4F54"/>
    <w:rsid w:val="00BD63B3"/>
    <w:rsid w:val="00BD74C6"/>
    <w:rsid w:val="00BE0C42"/>
    <w:rsid w:val="00BE19AC"/>
    <w:rsid w:val="00BE4FA4"/>
    <w:rsid w:val="00BE5580"/>
    <w:rsid w:val="00BF0065"/>
    <w:rsid w:val="00BF0592"/>
    <w:rsid w:val="00BF0CF5"/>
    <w:rsid w:val="00BF169D"/>
    <w:rsid w:val="00BF2161"/>
    <w:rsid w:val="00BF3B1E"/>
    <w:rsid w:val="00C00878"/>
    <w:rsid w:val="00C00D82"/>
    <w:rsid w:val="00C027CB"/>
    <w:rsid w:val="00C029FD"/>
    <w:rsid w:val="00C04AD3"/>
    <w:rsid w:val="00C05633"/>
    <w:rsid w:val="00C05A2A"/>
    <w:rsid w:val="00C07D9A"/>
    <w:rsid w:val="00C10E6D"/>
    <w:rsid w:val="00C12D55"/>
    <w:rsid w:val="00C13166"/>
    <w:rsid w:val="00C14B86"/>
    <w:rsid w:val="00C15290"/>
    <w:rsid w:val="00C16790"/>
    <w:rsid w:val="00C17B21"/>
    <w:rsid w:val="00C20652"/>
    <w:rsid w:val="00C2193F"/>
    <w:rsid w:val="00C22848"/>
    <w:rsid w:val="00C22B48"/>
    <w:rsid w:val="00C22CA4"/>
    <w:rsid w:val="00C23868"/>
    <w:rsid w:val="00C24E0A"/>
    <w:rsid w:val="00C2552D"/>
    <w:rsid w:val="00C25FC7"/>
    <w:rsid w:val="00C26B9F"/>
    <w:rsid w:val="00C26CA5"/>
    <w:rsid w:val="00C27186"/>
    <w:rsid w:val="00C2733E"/>
    <w:rsid w:val="00C3111E"/>
    <w:rsid w:val="00C3111F"/>
    <w:rsid w:val="00C32D78"/>
    <w:rsid w:val="00C35543"/>
    <w:rsid w:val="00C3666E"/>
    <w:rsid w:val="00C36F5C"/>
    <w:rsid w:val="00C379C3"/>
    <w:rsid w:val="00C4184D"/>
    <w:rsid w:val="00C41D0C"/>
    <w:rsid w:val="00C41D1B"/>
    <w:rsid w:val="00C4364F"/>
    <w:rsid w:val="00C4378D"/>
    <w:rsid w:val="00C43FE0"/>
    <w:rsid w:val="00C4457C"/>
    <w:rsid w:val="00C458B9"/>
    <w:rsid w:val="00C45B6C"/>
    <w:rsid w:val="00C45F26"/>
    <w:rsid w:val="00C4661F"/>
    <w:rsid w:val="00C467AE"/>
    <w:rsid w:val="00C46971"/>
    <w:rsid w:val="00C46CF1"/>
    <w:rsid w:val="00C502F2"/>
    <w:rsid w:val="00C5136C"/>
    <w:rsid w:val="00C56686"/>
    <w:rsid w:val="00C56EA3"/>
    <w:rsid w:val="00C5733D"/>
    <w:rsid w:val="00C60F7D"/>
    <w:rsid w:val="00C61053"/>
    <w:rsid w:val="00C61ACD"/>
    <w:rsid w:val="00C6382C"/>
    <w:rsid w:val="00C642A3"/>
    <w:rsid w:val="00C65DC5"/>
    <w:rsid w:val="00C677CD"/>
    <w:rsid w:val="00C70CEF"/>
    <w:rsid w:val="00C733CC"/>
    <w:rsid w:val="00C7597D"/>
    <w:rsid w:val="00C779D9"/>
    <w:rsid w:val="00C80B89"/>
    <w:rsid w:val="00C81C6F"/>
    <w:rsid w:val="00C83E0E"/>
    <w:rsid w:val="00C8489F"/>
    <w:rsid w:val="00C854BE"/>
    <w:rsid w:val="00C874C3"/>
    <w:rsid w:val="00C87A54"/>
    <w:rsid w:val="00C90684"/>
    <w:rsid w:val="00C945D1"/>
    <w:rsid w:val="00C9484B"/>
    <w:rsid w:val="00CA16A2"/>
    <w:rsid w:val="00CA2184"/>
    <w:rsid w:val="00CA2CE0"/>
    <w:rsid w:val="00CA4994"/>
    <w:rsid w:val="00CA4E04"/>
    <w:rsid w:val="00CA5575"/>
    <w:rsid w:val="00CA623B"/>
    <w:rsid w:val="00CA6A18"/>
    <w:rsid w:val="00CA7FF4"/>
    <w:rsid w:val="00CB0AFC"/>
    <w:rsid w:val="00CB21B6"/>
    <w:rsid w:val="00CB2C08"/>
    <w:rsid w:val="00CB39DC"/>
    <w:rsid w:val="00CB3D68"/>
    <w:rsid w:val="00CB48EF"/>
    <w:rsid w:val="00CB5887"/>
    <w:rsid w:val="00CC0494"/>
    <w:rsid w:val="00CC2A4F"/>
    <w:rsid w:val="00CC4C7D"/>
    <w:rsid w:val="00CD0681"/>
    <w:rsid w:val="00CD438D"/>
    <w:rsid w:val="00CD4481"/>
    <w:rsid w:val="00CD5A8B"/>
    <w:rsid w:val="00CD6327"/>
    <w:rsid w:val="00CD6B81"/>
    <w:rsid w:val="00CE004F"/>
    <w:rsid w:val="00CE1F3D"/>
    <w:rsid w:val="00CE4603"/>
    <w:rsid w:val="00CE5706"/>
    <w:rsid w:val="00CE619F"/>
    <w:rsid w:val="00CE70FD"/>
    <w:rsid w:val="00CF464D"/>
    <w:rsid w:val="00CF4978"/>
    <w:rsid w:val="00CF5A73"/>
    <w:rsid w:val="00CF5A77"/>
    <w:rsid w:val="00CF5B8E"/>
    <w:rsid w:val="00CF5CC7"/>
    <w:rsid w:val="00CF6C00"/>
    <w:rsid w:val="00CF77FA"/>
    <w:rsid w:val="00D01E29"/>
    <w:rsid w:val="00D04F07"/>
    <w:rsid w:val="00D057D2"/>
    <w:rsid w:val="00D05A71"/>
    <w:rsid w:val="00D05BBA"/>
    <w:rsid w:val="00D05C0B"/>
    <w:rsid w:val="00D06025"/>
    <w:rsid w:val="00D0753A"/>
    <w:rsid w:val="00D10ECD"/>
    <w:rsid w:val="00D12303"/>
    <w:rsid w:val="00D12ACA"/>
    <w:rsid w:val="00D13C24"/>
    <w:rsid w:val="00D15464"/>
    <w:rsid w:val="00D15889"/>
    <w:rsid w:val="00D17535"/>
    <w:rsid w:val="00D200BB"/>
    <w:rsid w:val="00D22CBC"/>
    <w:rsid w:val="00D22D63"/>
    <w:rsid w:val="00D25475"/>
    <w:rsid w:val="00D2734C"/>
    <w:rsid w:val="00D273B2"/>
    <w:rsid w:val="00D301B6"/>
    <w:rsid w:val="00D309F3"/>
    <w:rsid w:val="00D30F1C"/>
    <w:rsid w:val="00D31AE6"/>
    <w:rsid w:val="00D31BF7"/>
    <w:rsid w:val="00D32B1A"/>
    <w:rsid w:val="00D32CC7"/>
    <w:rsid w:val="00D33C27"/>
    <w:rsid w:val="00D34DDA"/>
    <w:rsid w:val="00D358A2"/>
    <w:rsid w:val="00D36156"/>
    <w:rsid w:val="00D40D58"/>
    <w:rsid w:val="00D40D6F"/>
    <w:rsid w:val="00D411AB"/>
    <w:rsid w:val="00D4132A"/>
    <w:rsid w:val="00D41EC7"/>
    <w:rsid w:val="00D4579C"/>
    <w:rsid w:val="00D45AFA"/>
    <w:rsid w:val="00D468A9"/>
    <w:rsid w:val="00D46D71"/>
    <w:rsid w:val="00D50C0E"/>
    <w:rsid w:val="00D515D1"/>
    <w:rsid w:val="00D52202"/>
    <w:rsid w:val="00D540AB"/>
    <w:rsid w:val="00D54D91"/>
    <w:rsid w:val="00D55E83"/>
    <w:rsid w:val="00D572AF"/>
    <w:rsid w:val="00D5737A"/>
    <w:rsid w:val="00D60860"/>
    <w:rsid w:val="00D639EF"/>
    <w:rsid w:val="00D65CFB"/>
    <w:rsid w:val="00D6740F"/>
    <w:rsid w:val="00D70942"/>
    <w:rsid w:val="00D70AAB"/>
    <w:rsid w:val="00D71724"/>
    <w:rsid w:val="00D71ADE"/>
    <w:rsid w:val="00D72AAC"/>
    <w:rsid w:val="00D74C21"/>
    <w:rsid w:val="00D759E4"/>
    <w:rsid w:val="00D824AD"/>
    <w:rsid w:val="00D868E9"/>
    <w:rsid w:val="00D922FA"/>
    <w:rsid w:val="00D9319F"/>
    <w:rsid w:val="00D93340"/>
    <w:rsid w:val="00D9494B"/>
    <w:rsid w:val="00D957E8"/>
    <w:rsid w:val="00D976E2"/>
    <w:rsid w:val="00DA0312"/>
    <w:rsid w:val="00DA0722"/>
    <w:rsid w:val="00DA220A"/>
    <w:rsid w:val="00DA2659"/>
    <w:rsid w:val="00DA31A8"/>
    <w:rsid w:val="00DA3C89"/>
    <w:rsid w:val="00DA691F"/>
    <w:rsid w:val="00DB1A50"/>
    <w:rsid w:val="00DB1C54"/>
    <w:rsid w:val="00DB22DF"/>
    <w:rsid w:val="00DB26D0"/>
    <w:rsid w:val="00DB4364"/>
    <w:rsid w:val="00DB4812"/>
    <w:rsid w:val="00DB506A"/>
    <w:rsid w:val="00DB7C6B"/>
    <w:rsid w:val="00DC4B95"/>
    <w:rsid w:val="00DC5398"/>
    <w:rsid w:val="00DC53BF"/>
    <w:rsid w:val="00DC5B44"/>
    <w:rsid w:val="00DC6977"/>
    <w:rsid w:val="00DC6E26"/>
    <w:rsid w:val="00DD06FC"/>
    <w:rsid w:val="00DD12AE"/>
    <w:rsid w:val="00DD2081"/>
    <w:rsid w:val="00DD244A"/>
    <w:rsid w:val="00DD2F86"/>
    <w:rsid w:val="00DD4ABB"/>
    <w:rsid w:val="00DD5AE1"/>
    <w:rsid w:val="00DD5BD8"/>
    <w:rsid w:val="00DD644D"/>
    <w:rsid w:val="00DD6C17"/>
    <w:rsid w:val="00DD72CC"/>
    <w:rsid w:val="00DD798B"/>
    <w:rsid w:val="00DE0551"/>
    <w:rsid w:val="00DE2EA0"/>
    <w:rsid w:val="00DE363F"/>
    <w:rsid w:val="00DE426E"/>
    <w:rsid w:val="00DE632B"/>
    <w:rsid w:val="00DE6851"/>
    <w:rsid w:val="00DE7759"/>
    <w:rsid w:val="00DE7852"/>
    <w:rsid w:val="00DF17DA"/>
    <w:rsid w:val="00DF195D"/>
    <w:rsid w:val="00DF1B4E"/>
    <w:rsid w:val="00DF2C2D"/>
    <w:rsid w:val="00DF3576"/>
    <w:rsid w:val="00DF46C9"/>
    <w:rsid w:val="00E00581"/>
    <w:rsid w:val="00E02147"/>
    <w:rsid w:val="00E034C6"/>
    <w:rsid w:val="00E04EE3"/>
    <w:rsid w:val="00E067EC"/>
    <w:rsid w:val="00E07CB8"/>
    <w:rsid w:val="00E10996"/>
    <w:rsid w:val="00E1355F"/>
    <w:rsid w:val="00E15EA3"/>
    <w:rsid w:val="00E1738C"/>
    <w:rsid w:val="00E20250"/>
    <w:rsid w:val="00E22119"/>
    <w:rsid w:val="00E242EA"/>
    <w:rsid w:val="00E24C20"/>
    <w:rsid w:val="00E255BA"/>
    <w:rsid w:val="00E25E56"/>
    <w:rsid w:val="00E26461"/>
    <w:rsid w:val="00E271D2"/>
    <w:rsid w:val="00E27EBA"/>
    <w:rsid w:val="00E32781"/>
    <w:rsid w:val="00E33844"/>
    <w:rsid w:val="00E33DC2"/>
    <w:rsid w:val="00E348AE"/>
    <w:rsid w:val="00E35A27"/>
    <w:rsid w:val="00E40152"/>
    <w:rsid w:val="00E40F32"/>
    <w:rsid w:val="00E4238F"/>
    <w:rsid w:val="00E45855"/>
    <w:rsid w:val="00E4666C"/>
    <w:rsid w:val="00E46F5B"/>
    <w:rsid w:val="00E504D3"/>
    <w:rsid w:val="00E54D41"/>
    <w:rsid w:val="00E567D7"/>
    <w:rsid w:val="00E569C0"/>
    <w:rsid w:val="00E632F5"/>
    <w:rsid w:val="00E6516E"/>
    <w:rsid w:val="00E66B55"/>
    <w:rsid w:val="00E66DE7"/>
    <w:rsid w:val="00E67E03"/>
    <w:rsid w:val="00E70D4E"/>
    <w:rsid w:val="00E7166F"/>
    <w:rsid w:val="00E728D3"/>
    <w:rsid w:val="00E74FFC"/>
    <w:rsid w:val="00E7574D"/>
    <w:rsid w:val="00E768B4"/>
    <w:rsid w:val="00E76926"/>
    <w:rsid w:val="00E76A3E"/>
    <w:rsid w:val="00E77361"/>
    <w:rsid w:val="00E811C1"/>
    <w:rsid w:val="00E81C82"/>
    <w:rsid w:val="00E8458A"/>
    <w:rsid w:val="00E8679E"/>
    <w:rsid w:val="00E86B24"/>
    <w:rsid w:val="00E87293"/>
    <w:rsid w:val="00E8738A"/>
    <w:rsid w:val="00E877FF"/>
    <w:rsid w:val="00E8789E"/>
    <w:rsid w:val="00E91F1A"/>
    <w:rsid w:val="00E937E8"/>
    <w:rsid w:val="00E9397A"/>
    <w:rsid w:val="00E93D01"/>
    <w:rsid w:val="00E93F76"/>
    <w:rsid w:val="00E95986"/>
    <w:rsid w:val="00E960D1"/>
    <w:rsid w:val="00E97E96"/>
    <w:rsid w:val="00EA16BC"/>
    <w:rsid w:val="00EA1AA7"/>
    <w:rsid w:val="00EA1AF7"/>
    <w:rsid w:val="00EA2066"/>
    <w:rsid w:val="00EA444A"/>
    <w:rsid w:val="00EA4E3F"/>
    <w:rsid w:val="00EA625F"/>
    <w:rsid w:val="00EA6BD4"/>
    <w:rsid w:val="00EB0962"/>
    <w:rsid w:val="00EB0D3D"/>
    <w:rsid w:val="00EB1A30"/>
    <w:rsid w:val="00EB532D"/>
    <w:rsid w:val="00EB5D2E"/>
    <w:rsid w:val="00EB69E8"/>
    <w:rsid w:val="00EC05C8"/>
    <w:rsid w:val="00EC0FF2"/>
    <w:rsid w:val="00EC11C2"/>
    <w:rsid w:val="00EC1E2F"/>
    <w:rsid w:val="00EC21FF"/>
    <w:rsid w:val="00EC2CC3"/>
    <w:rsid w:val="00EC39AA"/>
    <w:rsid w:val="00EC4893"/>
    <w:rsid w:val="00EC4EEC"/>
    <w:rsid w:val="00EC7D63"/>
    <w:rsid w:val="00ED0638"/>
    <w:rsid w:val="00ED0747"/>
    <w:rsid w:val="00ED1074"/>
    <w:rsid w:val="00ED1BEE"/>
    <w:rsid w:val="00ED3508"/>
    <w:rsid w:val="00ED5201"/>
    <w:rsid w:val="00EE2271"/>
    <w:rsid w:val="00EE4B94"/>
    <w:rsid w:val="00EE75D7"/>
    <w:rsid w:val="00EE7EFE"/>
    <w:rsid w:val="00EE7FAD"/>
    <w:rsid w:val="00EF101A"/>
    <w:rsid w:val="00EF1B4C"/>
    <w:rsid w:val="00EF4D5B"/>
    <w:rsid w:val="00EF55DF"/>
    <w:rsid w:val="00EF5DB3"/>
    <w:rsid w:val="00EF667D"/>
    <w:rsid w:val="00EF7982"/>
    <w:rsid w:val="00EF7C46"/>
    <w:rsid w:val="00F04BB8"/>
    <w:rsid w:val="00F07D5A"/>
    <w:rsid w:val="00F07F70"/>
    <w:rsid w:val="00F11333"/>
    <w:rsid w:val="00F11568"/>
    <w:rsid w:val="00F122AC"/>
    <w:rsid w:val="00F12746"/>
    <w:rsid w:val="00F12F8C"/>
    <w:rsid w:val="00F134B6"/>
    <w:rsid w:val="00F14D43"/>
    <w:rsid w:val="00F15396"/>
    <w:rsid w:val="00F16AFA"/>
    <w:rsid w:val="00F17645"/>
    <w:rsid w:val="00F17F3D"/>
    <w:rsid w:val="00F208B5"/>
    <w:rsid w:val="00F211ED"/>
    <w:rsid w:val="00F23167"/>
    <w:rsid w:val="00F24EF6"/>
    <w:rsid w:val="00F25899"/>
    <w:rsid w:val="00F25E12"/>
    <w:rsid w:val="00F30B7E"/>
    <w:rsid w:val="00F31A67"/>
    <w:rsid w:val="00F31CAF"/>
    <w:rsid w:val="00F32BD1"/>
    <w:rsid w:val="00F34622"/>
    <w:rsid w:val="00F3522A"/>
    <w:rsid w:val="00F359AA"/>
    <w:rsid w:val="00F37B58"/>
    <w:rsid w:val="00F40BD2"/>
    <w:rsid w:val="00F42B98"/>
    <w:rsid w:val="00F42BE9"/>
    <w:rsid w:val="00F43DB3"/>
    <w:rsid w:val="00F45453"/>
    <w:rsid w:val="00F46ACC"/>
    <w:rsid w:val="00F5476F"/>
    <w:rsid w:val="00F549B6"/>
    <w:rsid w:val="00F562B2"/>
    <w:rsid w:val="00F5630F"/>
    <w:rsid w:val="00F5638A"/>
    <w:rsid w:val="00F566CE"/>
    <w:rsid w:val="00F56C12"/>
    <w:rsid w:val="00F62315"/>
    <w:rsid w:val="00F63846"/>
    <w:rsid w:val="00F64169"/>
    <w:rsid w:val="00F66129"/>
    <w:rsid w:val="00F66634"/>
    <w:rsid w:val="00F668C5"/>
    <w:rsid w:val="00F70CF0"/>
    <w:rsid w:val="00F7155A"/>
    <w:rsid w:val="00F71D51"/>
    <w:rsid w:val="00F73FCE"/>
    <w:rsid w:val="00F749AB"/>
    <w:rsid w:val="00F74BA2"/>
    <w:rsid w:val="00F74DE3"/>
    <w:rsid w:val="00F752D1"/>
    <w:rsid w:val="00F753F7"/>
    <w:rsid w:val="00F77925"/>
    <w:rsid w:val="00F84689"/>
    <w:rsid w:val="00F846A0"/>
    <w:rsid w:val="00F859F2"/>
    <w:rsid w:val="00F864B8"/>
    <w:rsid w:val="00F86FFE"/>
    <w:rsid w:val="00F87E34"/>
    <w:rsid w:val="00F91563"/>
    <w:rsid w:val="00F915A7"/>
    <w:rsid w:val="00F92D4A"/>
    <w:rsid w:val="00F97A97"/>
    <w:rsid w:val="00FA0E7B"/>
    <w:rsid w:val="00FA6177"/>
    <w:rsid w:val="00FA6B36"/>
    <w:rsid w:val="00FA71BC"/>
    <w:rsid w:val="00FB0A84"/>
    <w:rsid w:val="00FB139B"/>
    <w:rsid w:val="00FB14D2"/>
    <w:rsid w:val="00FB1B5B"/>
    <w:rsid w:val="00FB4AB0"/>
    <w:rsid w:val="00FB4D96"/>
    <w:rsid w:val="00FB77E0"/>
    <w:rsid w:val="00FC43F3"/>
    <w:rsid w:val="00FC5D07"/>
    <w:rsid w:val="00FC6EB9"/>
    <w:rsid w:val="00FD165A"/>
    <w:rsid w:val="00FD2010"/>
    <w:rsid w:val="00FD2200"/>
    <w:rsid w:val="00FD2731"/>
    <w:rsid w:val="00FD2B0D"/>
    <w:rsid w:val="00FD2B82"/>
    <w:rsid w:val="00FD6942"/>
    <w:rsid w:val="00FD7F0E"/>
    <w:rsid w:val="00FE11DF"/>
    <w:rsid w:val="00FE19DB"/>
    <w:rsid w:val="00FE1C68"/>
    <w:rsid w:val="00FE380E"/>
    <w:rsid w:val="00FE3EF2"/>
    <w:rsid w:val="00FE70FD"/>
    <w:rsid w:val="00FE7DD1"/>
    <w:rsid w:val="00FF0C24"/>
    <w:rsid w:val="00FF1849"/>
    <w:rsid w:val="00FF1FB0"/>
    <w:rsid w:val="00FF5B7B"/>
    <w:rsid w:val="00FF5C89"/>
    <w:rsid w:val="00FF7460"/>
    <w:rsid w:val="00FF7C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F6F71"/>
  <w15:chartTrackingRefBased/>
  <w15:docId w15:val="{4D9EE8D0-AB6D-4CD9-A035-643DAFFC3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673"/>
    <w:pPr>
      <w:spacing w:after="0" w:line="240" w:lineRule="auto"/>
    </w:pPr>
    <w:rPr>
      <w:rFonts w:ascii="Calibri" w:hAnsi="Calibri" w:cs="Calibri"/>
      <w14:ligatures w14:val="standardContextual"/>
    </w:rPr>
  </w:style>
  <w:style w:type="paragraph" w:styleId="Heading1">
    <w:name w:val="heading 1"/>
    <w:basedOn w:val="Normal"/>
    <w:next w:val="Normal"/>
    <w:link w:val="Heading1Char"/>
    <w:uiPriority w:val="9"/>
    <w:qFormat/>
    <w:rsid w:val="004102F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02FC"/>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66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2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02F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4FA4"/>
    <w:pPr>
      <w:spacing w:after="160" w:line="259" w:lineRule="auto"/>
      <w:ind w:left="720"/>
      <w:contextualSpacing/>
    </w:pPr>
    <w:rPr>
      <w:rFonts w:asciiTheme="minorHAnsi" w:hAnsiTheme="minorHAnsi" w:cstheme="minorBidi"/>
    </w:rPr>
  </w:style>
  <w:style w:type="paragraph" w:styleId="HTMLPreformatted">
    <w:name w:val="HTML Preformatted"/>
    <w:basedOn w:val="Normal"/>
    <w:link w:val="HTMLPreformattedChar"/>
    <w:uiPriority w:val="99"/>
    <w:semiHidden/>
    <w:unhideWhenUsed/>
    <w:rsid w:val="00A35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5481"/>
    <w:rPr>
      <w:rFonts w:ascii="Courier New" w:eastAsia="Times New Roman" w:hAnsi="Courier New" w:cs="Courier New"/>
      <w:sz w:val="20"/>
      <w:szCs w:val="20"/>
    </w:rPr>
  </w:style>
  <w:style w:type="character" w:customStyle="1" w:styleId="nb">
    <w:name w:val="nb"/>
    <w:basedOn w:val="DefaultParagraphFont"/>
    <w:rsid w:val="00A35481"/>
  </w:style>
  <w:style w:type="paragraph" w:styleId="NormalWeb">
    <w:name w:val="Normal (Web)"/>
    <w:basedOn w:val="Normal"/>
    <w:uiPriority w:val="99"/>
    <w:semiHidden/>
    <w:unhideWhenUsed/>
    <w:rsid w:val="007B1FE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2488"/>
    <w:rPr>
      <w:color w:val="0000FF"/>
      <w:u w:val="single"/>
    </w:rPr>
  </w:style>
  <w:style w:type="character" w:styleId="UnresolvedMention">
    <w:name w:val="Unresolved Mention"/>
    <w:basedOn w:val="DefaultParagraphFont"/>
    <w:uiPriority w:val="99"/>
    <w:semiHidden/>
    <w:unhideWhenUsed/>
    <w:rsid w:val="0060249E"/>
    <w:rPr>
      <w:color w:val="605E5C"/>
      <w:shd w:val="clear" w:color="auto" w:fill="E1DFDD"/>
    </w:rPr>
  </w:style>
  <w:style w:type="paragraph" w:styleId="TOCHeading">
    <w:name w:val="TOC Heading"/>
    <w:basedOn w:val="Heading1"/>
    <w:next w:val="Normal"/>
    <w:uiPriority w:val="39"/>
    <w:unhideWhenUsed/>
    <w:qFormat/>
    <w:rsid w:val="004102FC"/>
    <w:pPr>
      <w:outlineLvl w:val="9"/>
    </w:pPr>
  </w:style>
  <w:style w:type="paragraph" w:styleId="NoSpacing">
    <w:name w:val="No Spacing"/>
    <w:link w:val="NoSpacingChar"/>
    <w:uiPriority w:val="1"/>
    <w:qFormat/>
    <w:rsid w:val="004102FC"/>
    <w:pPr>
      <w:spacing w:after="0" w:line="240" w:lineRule="auto"/>
    </w:pPr>
    <w:rPr>
      <w:rFonts w:eastAsiaTheme="minorEastAsia"/>
    </w:rPr>
  </w:style>
  <w:style w:type="character" w:customStyle="1" w:styleId="NoSpacingChar">
    <w:name w:val="No Spacing Char"/>
    <w:basedOn w:val="DefaultParagraphFont"/>
    <w:link w:val="NoSpacing"/>
    <w:uiPriority w:val="1"/>
    <w:rsid w:val="004102FC"/>
    <w:rPr>
      <w:rFonts w:eastAsiaTheme="minorEastAsia"/>
    </w:rPr>
  </w:style>
  <w:style w:type="paragraph" w:styleId="BalloonText">
    <w:name w:val="Balloon Text"/>
    <w:basedOn w:val="Normal"/>
    <w:link w:val="BalloonTextChar"/>
    <w:uiPriority w:val="99"/>
    <w:semiHidden/>
    <w:unhideWhenUsed/>
    <w:rsid w:val="004102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2FC"/>
    <w:rPr>
      <w:rFonts w:ascii="Segoe UI" w:hAnsi="Segoe UI" w:cs="Segoe UI"/>
      <w:sz w:val="18"/>
      <w:szCs w:val="18"/>
    </w:rPr>
  </w:style>
  <w:style w:type="character" w:styleId="LineNumber">
    <w:name w:val="line number"/>
    <w:basedOn w:val="DefaultParagraphFont"/>
    <w:uiPriority w:val="99"/>
    <w:semiHidden/>
    <w:unhideWhenUsed/>
    <w:rsid w:val="004102FC"/>
  </w:style>
  <w:style w:type="character" w:styleId="FollowedHyperlink">
    <w:name w:val="FollowedHyperlink"/>
    <w:basedOn w:val="DefaultParagraphFont"/>
    <w:uiPriority w:val="99"/>
    <w:semiHidden/>
    <w:unhideWhenUsed/>
    <w:rsid w:val="00030C60"/>
    <w:rPr>
      <w:color w:val="954F72" w:themeColor="followedHyperlink"/>
      <w:u w:val="single"/>
    </w:rPr>
  </w:style>
  <w:style w:type="paragraph" w:customStyle="1" w:styleId="Default">
    <w:name w:val="Default"/>
    <w:basedOn w:val="Normal"/>
    <w:rsid w:val="00E8679E"/>
    <w:pPr>
      <w:autoSpaceDE w:val="0"/>
      <w:autoSpaceDN w:val="0"/>
    </w:pPr>
    <w:rPr>
      <w:rFonts w:ascii="Arial" w:hAnsi="Arial" w:cs="Arial"/>
      <w:color w:val="000000"/>
      <w:sz w:val="24"/>
      <w:szCs w:val="24"/>
    </w:rPr>
  </w:style>
  <w:style w:type="paragraph" w:styleId="TOC1">
    <w:name w:val="toc 1"/>
    <w:basedOn w:val="Normal"/>
    <w:next w:val="Normal"/>
    <w:autoRedefine/>
    <w:uiPriority w:val="39"/>
    <w:unhideWhenUsed/>
    <w:rsid w:val="00C81C6F"/>
    <w:pPr>
      <w:spacing w:after="100" w:line="259" w:lineRule="auto"/>
    </w:pPr>
    <w:rPr>
      <w:rFonts w:asciiTheme="minorHAnsi" w:hAnsiTheme="minorHAnsi" w:cstheme="minorBidi"/>
    </w:rPr>
  </w:style>
  <w:style w:type="paragraph" w:styleId="Caption">
    <w:name w:val="caption"/>
    <w:basedOn w:val="Normal"/>
    <w:next w:val="Normal"/>
    <w:uiPriority w:val="35"/>
    <w:unhideWhenUsed/>
    <w:qFormat/>
    <w:rsid w:val="00520688"/>
    <w:pPr>
      <w:spacing w:after="200"/>
    </w:pPr>
    <w:rPr>
      <w:rFonts w:asciiTheme="minorHAnsi" w:hAnsiTheme="minorHAnsi" w:cstheme="minorBidi"/>
      <w:i/>
      <w:iCs/>
      <w:color w:val="44546A" w:themeColor="text2"/>
      <w:sz w:val="18"/>
      <w:szCs w:val="18"/>
    </w:rPr>
  </w:style>
  <w:style w:type="table" w:styleId="TableGrid">
    <w:name w:val="Table Grid"/>
    <w:basedOn w:val="TableNormal"/>
    <w:uiPriority w:val="39"/>
    <w:rsid w:val="00D9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024520"/>
  </w:style>
  <w:style w:type="paragraph" w:styleId="Header">
    <w:name w:val="header"/>
    <w:basedOn w:val="Normal"/>
    <w:link w:val="HeaderChar"/>
    <w:uiPriority w:val="99"/>
    <w:unhideWhenUsed/>
    <w:rsid w:val="00C56EA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56EA3"/>
  </w:style>
  <w:style w:type="paragraph" w:styleId="Footer">
    <w:name w:val="footer"/>
    <w:basedOn w:val="Normal"/>
    <w:link w:val="FooterChar"/>
    <w:uiPriority w:val="99"/>
    <w:unhideWhenUsed/>
    <w:rsid w:val="00C56EA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56EA3"/>
  </w:style>
  <w:style w:type="character" w:customStyle="1" w:styleId="CodeParaChar">
    <w:name w:val="Code Para Char"/>
    <w:basedOn w:val="DefaultParagraphFont"/>
    <w:link w:val="CodePara"/>
    <w:locked/>
    <w:rsid w:val="00106084"/>
    <w:rPr>
      <w:rFonts w:ascii="Courier New" w:hAnsi="Courier New" w:cs="Courier New"/>
      <w:b/>
      <w:sz w:val="20"/>
    </w:rPr>
  </w:style>
  <w:style w:type="paragraph" w:customStyle="1" w:styleId="CodePara">
    <w:name w:val="Code Para"/>
    <w:basedOn w:val="Normal"/>
    <w:link w:val="CodeParaChar"/>
    <w:qFormat/>
    <w:rsid w:val="00106084"/>
    <w:rPr>
      <w:rFonts w:ascii="Courier New" w:hAnsi="Courier New" w:cs="Courier New"/>
      <w:b/>
      <w:sz w:val="20"/>
    </w:rPr>
  </w:style>
  <w:style w:type="paragraph" w:styleId="TOC2">
    <w:name w:val="toc 2"/>
    <w:basedOn w:val="Normal"/>
    <w:next w:val="Normal"/>
    <w:autoRedefine/>
    <w:uiPriority w:val="39"/>
    <w:unhideWhenUsed/>
    <w:rsid w:val="00E32781"/>
    <w:pPr>
      <w:spacing w:after="100" w:line="259" w:lineRule="auto"/>
      <w:ind w:left="220"/>
    </w:pPr>
    <w:rPr>
      <w:rFonts w:asciiTheme="minorHAnsi" w:hAnsiTheme="minorHAnsi" w:cstheme="minorBidi"/>
    </w:rPr>
  </w:style>
  <w:style w:type="paragraph" w:styleId="TOC3">
    <w:name w:val="toc 3"/>
    <w:basedOn w:val="Normal"/>
    <w:next w:val="Normal"/>
    <w:autoRedefine/>
    <w:uiPriority w:val="39"/>
    <w:unhideWhenUsed/>
    <w:rsid w:val="00E32781"/>
    <w:pPr>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E32781"/>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E32781"/>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E32781"/>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E32781"/>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E32781"/>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E32781"/>
    <w:pPr>
      <w:spacing w:after="100" w:line="259" w:lineRule="auto"/>
      <w:ind w:left="1760"/>
    </w:pPr>
    <w:rPr>
      <w:rFonts w:asciiTheme="minorHAnsi" w:eastAsiaTheme="minorEastAsia" w:hAnsiTheme="minorHAnsi" w:cstheme="minorBidi"/>
    </w:rPr>
  </w:style>
  <w:style w:type="character" w:customStyle="1" w:styleId="svid">
    <w:name w:val="sv_id"/>
    <w:basedOn w:val="DefaultParagraphFont"/>
    <w:rsid w:val="006B0B9C"/>
  </w:style>
  <w:style w:type="character" w:customStyle="1" w:styleId="svidknown">
    <w:name w:val="sv_id_known"/>
    <w:basedOn w:val="DefaultParagraphFont"/>
    <w:rsid w:val="006B0B9C"/>
  </w:style>
  <w:style w:type="character" w:customStyle="1" w:styleId="line">
    <w:name w:val="line"/>
    <w:basedOn w:val="DefaultParagraphFont"/>
    <w:rsid w:val="006B0B9C"/>
  </w:style>
  <w:style w:type="character" w:customStyle="1" w:styleId="Heading3Char">
    <w:name w:val="Heading 3 Char"/>
    <w:basedOn w:val="DefaultParagraphFont"/>
    <w:link w:val="Heading3"/>
    <w:uiPriority w:val="9"/>
    <w:rsid w:val="005A466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7770D"/>
    <w:rPr>
      <w:rFonts w:ascii="Courier New" w:eastAsia="Times New Roman" w:hAnsi="Courier New" w:cs="Courier New"/>
      <w:sz w:val="20"/>
      <w:szCs w:val="20"/>
    </w:rPr>
  </w:style>
  <w:style w:type="character" w:customStyle="1" w:styleId="ui-provider">
    <w:name w:val="ui-provider"/>
    <w:basedOn w:val="DefaultParagraphFont"/>
    <w:rsid w:val="0091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5575">
      <w:bodyDiv w:val="1"/>
      <w:marLeft w:val="0"/>
      <w:marRight w:val="0"/>
      <w:marTop w:val="0"/>
      <w:marBottom w:val="0"/>
      <w:divBdr>
        <w:top w:val="none" w:sz="0" w:space="0" w:color="auto"/>
        <w:left w:val="none" w:sz="0" w:space="0" w:color="auto"/>
        <w:bottom w:val="none" w:sz="0" w:space="0" w:color="auto"/>
        <w:right w:val="none" w:sz="0" w:space="0" w:color="auto"/>
      </w:divBdr>
    </w:div>
    <w:div w:id="45299181">
      <w:bodyDiv w:val="1"/>
      <w:marLeft w:val="0"/>
      <w:marRight w:val="0"/>
      <w:marTop w:val="0"/>
      <w:marBottom w:val="0"/>
      <w:divBdr>
        <w:top w:val="none" w:sz="0" w:space="0" w:color="auto"/>
        <w:left w:val="none" w:sz="0" w:space="0" w:color="auto"/>
        <w:bottom w:val="none" w:sz="0" w:space="0" w:color="auto"/>
        <w:right w:val="none" w:sz="0" w:space="0" w:color="auto"/>
      </w:divBdr>
    </w:div>
    <w:div w:id="51539862">
      <w:bodyDiv w:val="1"/>
      <w:marLeft w:val="0"/>
      <w:marRight w:val="0"/>
      <w:marTop w:val="0"/>
      <w:marBottom w:val="0"/>
      <w:divBdr>
        <w:top w:val="none" w:sz="0" w:space="0" w:color="auto"/>
        <w:left w:val="none" w:sz="0" w:space="0" w:color="auto"/>
        <w:bottom w:val="none" w:sz="0" w:space="0" w:color="auto"/>
        <w:right w:val="none" w:sz="0" w:space="0" w:color="auto"/>
      </w:divBdr>
    </w:div>
    <w:div w:id="71007785">
      <w:bodyDiv w:val="1"/>
      <w:marLeft w:val="0"/>
      <w:marRight w:val="0"/>
      <w:marTop w:val="0"/>
      <w:marBottom w:val="0"/>
      <w:divBdr>
        <w:top w:val="none" w:sz="0" w:space="0" w:color="auto"/>
        <w:left w:val="none" w:sz="0" w:space="0" w:color="auto"/>
        <w:bottom w:val="none" w:sz="0" w:space="0" w:color="auto"/>
        <w:right w:val="none" w:sz="0" w:space="0" w:color="auto"/>
      </w:divBdr>
      <w:divsChild>
        <w:div w:id="1114985955">
          <w:marLeft w:val="0"/>
          <w:marRight w:val="0"/>
          <w:marTop w:val="0"/>
          <w:marBottom w:val="0"/>
          <w:divBdr>
            <w:top w:val="none" w:sz="0" w:space="0" w:color="auto"/>
            <w:left w:val="none" w:sz="0" w:space="0" w:color="auto"/>
            <w:bottom w:val="none" w:sz="0" w:space="0" w:color="auto"/>
            <w:right w:val="none" w:sz="0" w:space="0" w:color="auto"/>
          </w:divBdr>
          <w:divsChild>
            <w:div w:id="1359501496">
              <w:marLeft w:val="0"/>
              <w:marRight w:val="0"/>
              <w:marTop w:val="0"/>
              <w:marBottom w:val="0"/>
              <w:divBdr>
                <w:top w:val="none" w:sz="0" w:space="0" w:color="auto"/>
                <w:left w:val="none" w:sz="0" w:space="0" w:color="auto"/>
                <w:bottom w:val="none" w:sz="0" w:space="0" w:color="auto"/>
                <w:right w:val="none" w:sz="0" w:space="0" w:color="auto"/>
              </w:divBdr>
            </w:div>
            <w:div w:id="753940224">
              <w:marLeft w:val="0"/>
              <w:marRight w:val="0"/>
              <w:marTop w:val="0"/>
              <w:marBottom w:val="0"/>
              <w:divBdr>
                <w:top w:val="none" w:sz="0" w:space="0" w:color="auto"/>
                <w:left w:val="none" w:sz="0" w:space="0" w:color="auto"/>
                <w:bottom w:val="none" w:sz="0" w:space="0" w:color="auto"/>
                <w:right w:val="none" w:sz="0" w:space="0" w:color="auto"/>
              </w:divBdr>
            </w:div>
            <w:div w:id="408158596">
              <w:marLeft w:val="0"/>
              <w:marRight w:val="0"/>
              <w:marTop w:val="0"/>
              <w:marBottom w:val="0"/>
              <w:divBdr>
                <w:top w:val="none" w:sz="0" w:space="0" w:color="auto"/>
                <w:left w:val="none" w:sz="0" w:space="0" w:color="auto"/>
                <w:bottom w:val="none" w:sz="0" w:space="0" w:color="auto"/>
                <w:right w:val="none" w:sz="0" w:space="0" w:color="auto"/>
              </w:divBdr>
            </w:div>
            <w:div w:id="610548438">
              <w:marLeft w:val="0"/>
              <w:marRight w:val="0"/>
              <w:marTop w:val="0"/>
              <w:marBottom w:val="0"/>
              <w:divBdr>
                <w:top w:val="none" w:sz="0" w:space="0" w:color="auto"/>
                <w:left w:val="none" w:sz="0" w:space="0" w:color="auto"/>
                <w:bottom w:val="none" w:sz="0" w:space="0" w:color="auto"/>
                <w:right w:val="none" w:sz="0" w:space="0" w:color="auto"/>
              </w:divBdr>
            </w:div>
            <w:div w:id="878663649">
              <w:marLeft w:val="0"/>
              <w:marRight w:val="0"/>
              <w:marTop w:val="0"/>
              <w:marBottom w:val="0"/>
              <w:divBdr>
                <w:top w:val="none" w:sz="0" w:space="0" w:color="auto"/>
                <w:left w:val="none" w:sz="0" w:space="0" w:color="auto"/>
                <w:bottom w:val="none" w:sz="0" w:space="0" w:color="auto"/>
                <w:right w:val="none" w:sz="0" w:space="0" w:color="auto"/>
              </w:divBdr>
            </w:div>
            <w:div w:id="1910768961">
              <w:marLeft w:val="0"/>
              <w:marRight w:val="0"/>
              <w:marTop w:val="0"/>
              <w:marBottom w:val="0"/>
              <w:divBdr>
                <w:top w:val="none" w:sz="0" w:space="0" w:color="auto"/>
                <w:left w:val="none" w:sz="0" w:space="0" w:color="auto"/>
                <w:bottom w:val="none" w:sz="0" w:space="0" w:color="auto"/>
                <w:right w:val="none" w:sz="0" w:space="0" w:color="auto"/>
              </w:divBdr>
            </w:div>
            <w:div w:id="571161954">
              <w:marLeft w:val="0"/>
              <w:marRight w:val="0"/>
              <w:marTop w:val="0"/>
              <w:marBottom w:val="0"/>
              <w:divBdr>
                <w:top w:val="none" w:sz="0" w:space="0" w:color="auto"/>
                <w:left w:val="none" w:sz="0" w:space="0" w:color="auto"/>
                <w:bottom w:val="none" w:sz="0" w:space="0" w:color="auto"/>
                <w:right w:val="none" w:sz="0" w:space="0" w:color="auto"/>
              </w:divBdr>
            </w:div>
            <w:div w:id="1930577183">
              <w:marLeft w:val="0"/>
              <w:marRight w:val="0"/>
              <w:marTop w:val="0"/>
              <w:marBottom w:val="0"/>
              <w:divBdr>
                <w:top w:val="none" w:sz="0" w:space="0" w:color="auto"/>
                <w:left w:val="none" w:sz="0" w:space="0" w:color="auto"/>
                <w:bottom w:val="none" w:sz="0" w:space="0" w:color="auto"/>
                <w:right w:val="none" w:sz="0" w:space="0" w:color="auto"/>
              </w:divBdr>
            </w:div>
            <w:div w:id="1269388005">
              <w:marLeft w:val="0"/>
              <w:marRight w:val="0"/>
              <w:marTop w:val="0"/>
              <w:marBottom w:val="0"/>
              <w:divBdr>
                <w:top w:val="none" w:sz="0" w:space="0" w:color="auto"/>
                <w:left w:val="none" w:sz="0" w:space="0" w:color="auto"/>
                <w:bottom w:val="none" w:sz="0" w:space="0" w:color="auto"/>
                <w:right w:val="none" w:sz="0" w:space="0" w:color="auto"/>
              </w:divBdr>
            </w:div>
            <w:div w:id="1195195962">
              <w:marLeft w:val="0"/>
              <w:marRight w:val="0"/>
              <w:marTop w:val="0"/>
              <w:marBottom w:val="0"/>
              <w:divBdr>
                <w:top w:val="none" w:sz="0" w:space="0" w:color="auto"/>
                <w:left w:val="none" w:sz="0" w:space="0" w:color="auto"/>
                <w:bottom w:val="none" w:sz="0" w:space="0" w:color="auto"/>
                <w:right w:val="none" w:sz="0" w:space="0" w:color="auto"/>
              </w:divBdr>
            </w:div>
            <w:div w:id="15173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966">
      <w:bodyDiv w:val="1"/>
      <w:marLeft w:val="0"/>
      <w:marRight w:val="0"/>
      <w:marTop w:val="0"/>
      <w:marBottom w:val="0"/>
      <w:divBdr>
        <w:top w:val="none" w:sz="0" w:space="0" w:color="auto"/>
        <w:left w:val="none" w:sz="0" w:space="0" w:color="auto"/>
        <w:bottom w:val="none" w:sz="0" w:space="0" w:color="auto"/>
        <w:right w:val="none" w:sz="0" w:space="0" w:color="auto"/>
      </w:divBdr>
    </w:div>
    <w:div w:id="88933447">
      <w:bodyDiv w:val="1"/>
      <w:marLeft w:val="0"/>
      <w:marRight w:val="0"/>
      <w:marTop w:val="0"/>
      <w:marBottom w:val="0"/>
      <w:divBdr>
        <w:top w:val="none" w:sz="0" w:space="0" w:color="auto"/>
        <w:left w:val="none" w:sz="0" w:space="0" w:color="auto"/>
        <w:bottom w:val="none" w:sz="0" w:space="0" w:color="auto"/>
        <w:right w:val="none" w:sz="0" w:space="0" w:color="auto"/>
      </w:divBdr>
    </w:div>
    <w:div w:id="89736726">
      <w:bodyDiv w:val="1"/>
      <w:marLeft w:val="0"/>
      <w:marRight w:val="0"/>
      <w:marTop w:val="0"/>
      <w:marBottom w:val="0"/>
      <w:divBdr>
        <w:top w:val="none" w:sz="0" w:space="0" w:color="auto"/>
        <w:left w:val="none" w:sz="0" w:space="0" w:color="auto"/>
        <w:bottom w:val="none" w:sz="0" w:space="0" w:color="auto"/>
        <w:right w:val="none" w:sz="0" w:space="0" w:color="auto"/>
      </w:divBdr>
    </w:div>
    <w:div w:id="147672232">
      <w:bodyDiv w:val="1"/>
      <w:marLeft w:val="0"/>
      <w:marRight w:val="0"/>
      <w:marTop w:val="0"/>
      <w:marBottom w:val="0"/>
      <w:divBdr>
        <w:top w:val="none" w:sz="0" w:space="0" w:color="auto"/>
        <w:left w:val="none" w:sz="0" w:space="0" w:color="auto"/>
        <w:bottom w:val="none" w:sz="0" w:space="0" w:color="auto"/>
        <w:right w:val="none" w:sz="0" w:space="0" w:color="auto"/>
      </w:divBdr>
    </w:div>
    <w:div w:id="187447956">
      <w:bodyDiv w:val="1"/>
      <w:marLeft w:val="0"/>
      <w:marRight w:val="0"/>
      <w:marTop w:val="0"/>
      <w:marBottom w:val="0"/>
      <w:divBdr>
        <w:top w:val="none" w:sz="0" w:space="0" w:color="auto"/>
        <w:left w:val="none" w:sz="0" w:space="0" w:color="auto"/>
        <w:bottom w:val="none" w:sz="0" w:space="0" w:color="auto"/>
        <w:right w:val="none" w:sz="0" w:space="0" w:color="auto"/>
      </w:divBdr>
    </w:div>
    <w:div w:id="210730517">
      <w:bodyDiv w:val="1"/>
      <w:marLeft w:val="0"/>
      <w:marRight w:val="0"/>
      <w:marTop w:val="0"/>
      <w:marBottom w:val="0"/>
      <w:divBdr>
        <w:top w:val="none" w:sz="0" w:space="0" w:color="auto"/>
        <w:left w:val="none" w:sz="0" w:space="0" w:color="auto"/>
        <w:bottom w:val="none" w:sz="0" w:space="0" w:color="auto"/>
        <w:right w:val="none" w:sz="0" w:space="0" w:color="auto"/>
      </w:divBdr>
    </w:div>
    <w:div w:id="236794162">
      <w:bodyDiv w:val="1"/>
      <w:marLeft w:val="0"/>
      <w:marRight w:val="0"/>
      <w:marTop w:val="0"/>
      <w:marBottom w:val="0"/>
      <w:divBdr>
        <w:top w:val="none" w:sz="0" w:space="0" w:color="auto"/>
        <w:left w:val="none" w:sz="0" w:space="0" w:color="auto"/>
        <w:bottom w:val="none" w:sz="0" w:space="0" w:color="auto"/>
        <w:right w:val="none" w:sz="0" w:space="0" w:color="auto"/>
      </w:divBdr>
    </w:div>
    <w:div w:id="248318034">
      <w:bodyDiv w:val="1"/>
      <w:marLeft w:val="0"/>
      <w:marRight w:val="0"/>
      <w:marTop w:val="0"/>
      <w:marBottom w:val="0"/>
      <w:divBdr>
        <w:top w:val="none" w:sz="0" w:space="0" w:color="auto"/>
        <w:left w:val="none" w:sz="0" w:space="0" w:color="auto"/>
        <w:bottom w:val="none" w:sz="0" w:space="0" w:color="auto"/>
        <w:right w:val="none" w:sz="0" w:space="0" w:color="auto"/>
      </w:divBdr>
      <w:divsChild>
        <w:div w:id="953560061">
          <w:marLeft w:val="0"/>
          <w:marRight w:val="0"/>
          <w:marTop w:val="0"/>
          <w:marBottom w:val="0"/>
          <w:divBdr>
            <w:top w:val="none" w:sz="0" w:space="0" w:color="auto"/>
            <w:left w:val="none" w:sz="0" w:space="0" w:color="auto"/>
            <w:bottom w:val="none" w:sz="0" w:space="0" w:color="auto"/>
            <w:right w:val="none" w:sz="0" w:space="0" w:color="auto"/>
          </w:divBdr>
          <w:divsChild>
            <w:div w:id="2012677654">
              <w:marLeft w:val="0"/>
              <w:marRight w:val="0"/>
              <w:marTop w:val="0"/>
              <w:marBottom w:val="0"/>
              <w:divBdr>
                <w:top w:val="none" w:sz="0" w:space="0" w:color="auto"/>
                <w:left w:val="none" w:sz="0" w:space="0" w:color="auto"/>
                <w:bottom w:val="none" w:sz="0" w:space="0" w:color="auto"/>
                <w:right w:val="none" w:sz="0" w:space="0" w:color="auto"/>
              </w:divBdr>
            </w:div>
            <w:div w:id="152843565">
              <w:marLeft w:val="0"/>
              <w:marRight w:val="0"/>
              <w:marTop w:val="0"/>
              <w:marBottom w:val="0"/>
              <w:divBdr>
                <w:top w:val="none" w:sz="0" w:space="0" w:color="auto"/>
                <w:left w:val="none" w:sz="0" w:space="0" w:color="auto"/>
                <w:bottom w:val="none" w:sz="0" w:space="0" w:color="auto"/>
                <w:right w:val="none" w:sz="0" w:space="0" w:color="auto"/>
              </w:divBdr>
            </w:div>
            <w:div w:id="92823426">
              <w:marLeft w:val="0"/>
              <w:marRight w:val="0"/>
              <w:marTop w:val="0"/>
              <w:marBottom w:val="0"/>
              <w:divBdr>
                <w:top w:val="none" w:sz="0" w:space="0" w:color="auto"/>
                <w:left w:val="none" w:sz="0" w:space="0" w:color="auto"/>
                <w:bottom w:val="none" w:sz="0" w:space="0" w:color="auto"/>
                <w:right w:val="none" w:sz="0" w:space="0" w:color="auto"/>
              </w:divBdr>
            </w:div>
            <w:div w:id="628516275">
              <w:marLeft w:val="0"/>
              <w:marRight w:val="0"/>
              <w:marTop w:val="0"/>
              <w:marBottom w:val="0"/>
              <w:divBdr>
                <w:top w:val="none" w:sz="0" w:space="0" w:color="auto"/>
                <w:left w:val="none" w:sz="0" w:space="0" w:color="auto"/>
                <w:bottom w:val="none" w:sz="0" w:space="0" w:color="auto"/>
                <w:right w:val="none" w:sz="0" w:space="0" w:color="auto"/>
              </w:divBdr>
            </w:div>
            <w:div w:id="720055196">
              <w:marLeft w:val="0"/>
              <w:marRight w:val="0"/>
              <w:marTop w:val="0"/>
              <w:marBottom w:val="0"/>
              <w:divBdr>
                <w:top w:val="none" w:sz="0" w:space="0" w:color="auto"/>
                <w:left w:val="none" w:sz="0" w:space="0" w:color="auto"/>
                <w:bottom w:val="none" w:sz="0" w:space="0" w:color="auto"/>
                <w:right w:val="none" w:sz="0" w:space="0" w:color="auto"/>
              </w:divBdr>
            </w:div>
            <w:div w:id="337542079">
              <w:marLeft w:val="0"/>
              <w:marRight w:val="0"/>
              <w:marTop w:val="0"/>
              <w:marBottom w:val="0"/>
              <w:divBdr>
                <w:top w:val="none" w:sz="0" w:space="0" w:color="auto"/>
                <w:left w:val="none" w:sz="0" w:space="0" w:color="auto"/>
                <w:bottom w:val="none" w:sz="0" w:space="0" w:color="auto"/>
                <w:right w:val="none" w:sz="0" w:space="0" w:color="auto"/>
              </w:divBdr>
            </w:div>
            <w:div w:id="204585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70677">
      <w:bodyDiv w:val="1"/>
      <w:marLeft w:val="0"/>
      <w:marRight w:val="0"/>
      <w:marTop w:val="0"/>
      <w:marBottom w:val="0"/>
      <w:divBdr>
        <w:top w:val="none" w:sz="0" w:space="0" w:color="auto"/>
        <w:left w:val="none" w:sz="0" w:space="0" w:color="auto"/>
        <w:bottom w:val="none" w:sz="0" w:space="0" w:color="auto"/>
        <w:right w:val="none" w:sz="0" w:space="0" w:color="auto"/>
      </w:divBdr>
    </w:div>
    <w:div w:id="383648437">
      <w:bodyDiv w:val="1"/>
      <w:marLeft w:val="0"/>
      <w:marRight w:val="0"/>
      <w:marTop w:val="0"/>
      <w:marBottom w:val="0"/>
      <w:divBdr>
        <w:top w:val="none" w:sz="0" w:space="0" w:color="auto"/>
        <w:left w:val="none" w:sz="0" w:space="0" w:color="auto"/>
        <w:bottom w:val="none" w:sz="0" w:space="0" w:color="auto"/>
        <w:right w:val="none" w:sz="0" w:space="0" w:color="auto"/>
      </w:divBdr>
    </w:div>
    <w:div w:id="413089406">
      <w:bodyDiv w:val="1"/>
      <w:marLeft w:val="0"/>
      <w:marRight w:val="0"/>
      <w:marTop w:val="0"/>
      <w:marBottom w:val="0"/>
      <w:divBdr>
        <w:top w:val="none" w:sz="0" w:space="0" w:color="auto"/>
        <w:left w:val="none" w:sz="0" w:space="0" w:color="auto"/>
        <w:bottom w:val="none" w:sz="0" w:space="0" w:color="auto"/>
        <w:right w:val="none" w:sz="0" w:space="0" w:color="auto"/>
      </w:divBdr>
    </w:div>
    <w:div w:id="492379456">
      <w:bodyDiv w:val="1"/>
      <w:marLeft w:val="0"/>
      <w:marRight w:val="0"/>
      <w:marTop w:val="0"/>
      <w:marBottom w:val="0"/>
      <w:divBdr>
        <w:top w:val="none" w:sz="0" w:space="0" w:color="auto"/>
        <w:left w:val="none" w:sz="0" w:space="0" w:color="auto"/>
        <w:bottom w:val="none" w:sz="0" w:space="0" w:color="auto"/>
        <w:right w:val="none" w:sz="0" w:space="0" w:color="auto"/>
      </w:divBdr>
    </w:div>
    <w:div w:id="520168573">
      <w:bodyDiv w:val="1"/>
      <w:marLeft w:val="0"/>
      <w:marRight w:val="0"/>
      <w:marTop w:val="0"/>
      <w:marBottom w:val="0"/>
      <w:divBdr>
        <w:top w:val="none" w:sz="0" w:space="0" w:color="auto"/>
        <w:left w:val="none" w:sz="0" w:space="0" w:color="auto"/>
        <w:bottom w:val="none" w:sz="0" w:space="0" w:color="auto"/>
        <w:right w:val="none" w:sz="0" w:space="0" w:color="auto"/>
      </w:divBdr>
    </w:div>
    <w:div w:id="611590192">
      <w:bodyDiv w:val="1"/>
      <w:marLeft w:val="0"/>
      <w:marRight w:val="0"/>
      <w:marTop w:val="0"/>
      <w:marBottom w:val="0"/>
      <w:divBdr>
        <w:top w:val="none" w:sz="0" w:space="0" w:color="auto"/>
        <w:left w:val="none" w:sz="0" w:space="0" w:color="auto"/>
        <w:bottom w:val="none" w:sz="0" w:space="0" w:color="auto"/>
        <w:right w:val="none" w:sz="0" w:space="0" w:color="auto"/>
      </w:divBdr>
    </w:div>
    <w:div w:id="613708862">
      <w:bodyDiv w:val="1"/>
      <w:marLeft w:val="0"/>
      <w:marRight w:val="0"/>
      <w:marTop w:val="0"/>
      <w:marBottom w:val="0"/>
      <w:divBdr>
        <w:top w:val="none" w:sz="0" w:space="0" w:color="auto"/>
        <w:left w:val="none" w:sz="0" w:space="0" w:color="auto"/>
        <w:bottom w:val="none" w:sz="0" w:space="0" w:color="auto"/>
        <w:right w:val="none" w:sz="0" w:space="0" w:color="auto"/>
      </w:divBdr>
    </w:div>
    <w:div w:id="642462603">
      <w:bodyDiv w:val="1"/>
      <w:marLeft w:val="0"/>
      <w:marRight w:val="0"/>
      <w:marTop w:val="0"/>
      <w:marBottom w:val="0"/>
      <w:divBdr>
        <w:top w:val="none" w:sz="0" w:space="0" w:color="auto"/>
        <w:left w:val="none" w:sz="0" w:space="0" w:color="auto"/>
        <w:bottom w:val="none" w:sz="0" w:space="0" w:color="auto"/>
        <w:right w:val="none" w:sz="0" w:space="0" w:color="auto"/>
      </w:divBdr>
      <w:divsChild>
        <w:div w:id="862211732">
          <w:marLeft w:val="0"/>
          <w:marRight w:val="0"/>
          <w:marTop w:val="0"/>
          <w:marBottom w:val="0"/>
          <w:divBdr>
            <w:top w:val="none" w:sz="0" w:space="0" w:color="auto"/>
            <w:left w:val="none" w:sz="0" w:space="0" w:color="auto"/>
            <w:bottom w:val="none" w:sz="0" w:space="0" w:color="auto"/>
            <w:right w:val="none" w:sz="0" w:space="0" w:color="auto"/>
          </w:divBdr>
          <w:divsChild>
            <w:div w:id="653992499">
              <w:marLeft w:val="0"/>
              <w:marRight w:val="0"/>
              <w:marTop w:val="0"/>
              <w:marBottom w:val="0"/>
              <w:divBdr>
                <w:top w:val="none" w:sz="0" w:space="0" w:color="auto"/>
                <w:left w:val="none" w:sz="0" w:space="0" w:color="auto"/>
                <w:bottom w:val="none" w:sz="0" w:space="0" w:color="auto"/>
                <w:right w:val="none" w:sz="0" w:space="0" w:color="auto"/>
              </w:divBdr>
            </w:div>
            <w:div w:id="537935714">
              <w:marLeft w:val="0"/>
              <w:marRight w:val="0"/>
              <w:marTop w:val="0"/>
              <w:marBottom w:val="0"/>
              <w:divBdr>
                <w:top w:val="none" w:sz="0" w:space="0" w:color="auto"/>
                <w:left w:val="none" w:sz="0" w:space="0" w:color="auto"/>
                <w:bottom w:val="none" w:sz="0" w:space="0" w:color="auto"/>
                <w:right w:val="none" w:sz="0" w:space="0" w:color="auto"/>
              </w:divBdr>
            </w:div>
            <w:div w:id="822236862">
              <w:marLeft w:val="0"/>
              <w:marRight w:val="0"/>
              <w:marTop w:val="0"/>
              <w:marBottom w:val="0"/>
              <w:divBdr>
                <w:top w:val="none" w:sz="0" w:space="0" w:color="auto"/>
                <w:left w:val="none" w:sz="0" w:space="0" w:color="auto"/>
                <w:bottom w:val="none" w:sz="0" w:space="0" w:color="auto"/>
                <w:right w:val="none" w:sz="0" w:space="0" w:color="auto"/>
              </w:divBdr>
            </w:div>
            <w:div w:id="1508712076">
              <w:marLeft w:val="0"/>
              <w:marRight w:val="0"/>
              <w:marTop w:val="0"/>
              <w:marBottom w:val="0"/>
              <w:divBdr>
                <w:top w:val="none" w:sz="0" w:space="0" w:color="auto"/>
                <w:left w:val="none" w:sz="0" w:space="0" w:color="auto"/>
                <w:bottom w:val="none" w:sz="0" w:space="0" w:color="auto"/>
                <w:right w:val="none" w:sz="0" w:space="0" w:color="auto"/>
              </w:divBdr>
            </w:div>
            <w:div w:id="2049648163">
              <w:marLeft w:val="0"/>
              <w:marRight w:val="0"/>
              <w:marTop w:val="0"/>
              <w:marBottom w:val="0"/>
              <w:divBdr>
                <w:top w:val="none" w:sz="0" w:space="0" w:color="auto"/>
                <w:left w:val="none" w:sz="0" w:space="0" w:color="auto"/>
                <w:bottom w:val="none" w:sz="0" w:space="0" w:color="auto"/>
                <w:right w:val="none" w:sz="0" w:space="0" w:color="auto"/>
              </w:divBdr>
            </w:div>
            <w:div w:id="307782428">
              <w:marLeft w:val="0"/>
              <w:marRight w:val="0"/>
              <w:marTop w:val="0"/>
              <w:marBottom w:val="0"/>
              <w:divBdr>
                <w:top w:val="none" w:sz="0" w:space="0" w:color="auto"/>
                <w:left w:val="none" w:sz="0" w:space="0" w:color="auto"/>
                <w:bottom w:val="none" w:sz="0" w:space="0" w:color="auto"/>
                <w:right w:val="none" w:sz="0" w:space="0" w:color="auto"/>
              </w:divBdr>
            </w:div>
            <w:div w:id="136158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25637">
      <w:bodyDiv w:val="1"/>
      <w:marLeft w:val="0"/>
      <w:marRight w:val="0"/>
      <w:marTop w:val="0"/>
      <w:marBottom w:val="0"/>
      <w:divBdr>
        <w:top w:val="none" w:sz="0" w:space="0" w:color="auto"/>
        <w:left w:val="none" w:sz="0" w:space="0" w:color="auto"/>
        <w:bottom w:val="none" w:sz="0" w:space="0" w:color="auto"/>
        <w:right w:val="none" w:sz="0" w:space="0" w:color="auto"/>
      </w:divBdr>
    </w:div>
    <w:div w:id="744960834">
      <w:bodyDiv w:val="1"/>
      <w:marLeft w:val="0"/>
      <w:marRight w:val="0"/>
      <w:marTop w:val="0"/>
      <w:marBottom w:val="0"/>
      <w:divBdr>
        <w:top w:val="none" w:sz="0" w:space="0" w:color="auto"/>
        <w:left w:val="none" w:sz="0" w:space="0" w:color="auto"/>
        <w:bottom w:val="none" w:sz="0" w:space="0" w:color="auto"/>
        <w:right w:val="none" w:sz="0" w:space="0" w:color="auto"/>
      </w:divBdr>
    </w:div>
    <w:div w:id="777676979">
      <w:bodyDiv w:val="1"/>
      <w:marLeft w:val="0"/>
      <w:marRight w:val="0"/>
      <w:marTop w:val="0"/>
      <w:marBottom w:val="0"/>
      <w:divBdr>
        <w:top w:val="none" w:sz="0" w:space="0" w:color="auto"/>
        <w:left w:val="none" w:sz="0" w:space="0" w:color="auto"/>
        <w:bottom w:val="none" w:sz="0" w:space="0" w:color="auto"/>
        <w:right w:val="none" w:sz="0" w:space="0" w:color="auto"/>
      </w:divBdr>
    </w:div>
    <w:div w:id="867329079">
      <w:bodyDiv w:val="1"/>
      <w:marLeft w:val="0"/>
      <w:marRight w:val="0"/>
      <w:marTop w:val="0"/>
      <w:marBottom w:val="0"/>
      <w:divBdr>
        <w:top w:val="none" w:sz="0" w:space="0" w:color="auto"/>
        <w:left w:val="none" w:sz="0" w:space="0" w:color="auto"/>
        <w:bottom w:val="none" w:sz="0" w:space="0" w:color="auto"/>
        <w:right w:val="none" w:sz="0" w:space="0" w:color="auto"/>
      </w:divBdr>
    </w:div>
    <w:div w:id="920916095">
      <w:bodyDiv w:val="1"/>
      <w:marLeft w:val="0"/>
      <w:marRight w:val="0"/>
      <w:marTop w:val="0"/>
      <w:marBottom w:val="0"/>
      <w:divBdr>
        <w:top w:val="none" w:sz="0" w:space="0" w:color="auto"/>
        <w:left w:val="none" w:sz="0" w:space="0" w:color="auto"/>
        <w:bottom w:val="none" w:sz="0" w:space="0" w:color="auto"/>
        <w:right w:val="none" w:sz="0" w:space="0" w:color="auto"/>
      </w:divBdr>
    </w:div>
    <w:div w:id="976645907">
      <w:bodyDiv w:val="1"/>
      <w:marLeft w:val="0"/>
      <w:marRight w:val="0"/>
      <w:marTop w:val="0"/>
      <w:marBottom w:val="0"/>
      <w:divBdr>
        <w:top w:val="none" w:sz="0" w:space="0" w:color="auto"/>
        <w:left w:val="none" w:sz="0" w:space="0" w:color="auto"/>
        <w:bottom w:val="none" w:sz="0" w:space="0" w:color="auto"/>
        <w:right w:val="none" w:sz="0" w:space="0" w:color="auto"/>
      </w:divBdr>
    </w:div>
    <w:div w:id="1014721188">
      <w:bodyDiv w:val="1"/>
      <w:marLeft w:val="0"/>
      <w:marRight w:val="0"/>
      <w:marTop w:val="0"/>
      <w:marBottom w:val="0"/>
      <w:divBdr>
        <w:top w:val="none" w:sz="0" w:space="0" w:color="auto"/>
        <w:left w:val="none" w:sz="0" w:space="0" w:color="auto"/>
        <w:bottom w:val="none" w:sz="0" w:space="0" w:color="auto"/>
        <w:right w:val="none" w:sz="0" w:space="0" w:color="auto"/>
      </w:divBdr>
    </w:div>
    <w:div w:id="1028796266">
      <w:bodyDiv w:val="1"/>
      <w:marLeft w:val="0"/>
      <w:marRight w:val="0"/>
      <w:marTop w:val="0"/>
      <w:marBottom w:val="0"/>
      <w:divBdr>
        <w:top w:val="none" w:sz="0" w:space="0" w:color="auto"/>
        <w:left w:val="none" w:sz="0" w:space="0" w:color="auto"/>
        <w:bottom w:val="none" w:sz="0" w:space="0" w:color="auto"/>
        <w:right w:val="none" w:sz="0" w:space="0" w:color="auto"/>
      </w:divBdr>
    </w:div>
    <w:div w:id="1046686902">
      <w:bodyDiv w:val="1"/>
      <w:marLeft w:val="0"/>
      <w:marRight w:val="0"/>
      <w:marTop w:val="0"/>
      <w:marBottom w:val="0"/>
      <w:divBdr>
        <w:top w:val="none" w:sz="0" w:space="0" w:color="auto"/>
        <w:left w:val="none" w:sz="0" w:space="0" w:color="auto"/>
        <w:bottom w:val="none" w:sz="0" w:space="0" w:color="auto"/>
        <w:right w:val="none" w:sz="0" w:space="0" w:color="auto"/>
      </w:divBdr>
    </w:div>
    <w:div w:id="1072199401">
      <w:bodyDiv w:val="1"/>
      <w:marLeft w:val="0"/>
      <w:marRight w:val="0"/>
      <w:marTop w:val="0"/>
      <w:marBottom w:val="0"/>
      <w:divBdr>
        <w:top w:val="none" w:sz="0" w:space="0" w:color="auto"/>
        <w:left w:val="none" w:sz="0" w:space="0" w:color="auto"/>
        <w:bottom w:val="none" w:sz="0" w:space="0" w:color="auto"/>
        <w:right w:val="none" w:sz="0" w:space="0" w:color="auto"/>
      </w:divBdr>
    </w:div>
    <w:div w:id="1078986152">
      <w:bodyDiv w:val="1"/>
      <w:marLeft w:val="0"/>
      <w:marRight w:val="0"/>
      <w:marTop w:val="0"/>
      <w:marBottom w:val="0"/>
      <w:divBdr>
        <w:top w:val="none" w:sz="0" w:space="0" w:color="auto"/>
        <w:left w:val="none" w:sz="0" w:space="0" w:color="auto"/>
        <w:bottom w:val="none" w:sz="0" w:space="0" w:color="auto"/>
        <w:right w:val="none" w:sz="0" w:space="0" w:color="auto"/>
      </w:divBdr>
      <w:divsChild>
        <w:div w:id="243686571">
          <w:marLeft w:val="0"/>
          <w:marRight w:val="0"/>
          <w:marTop w:val="0"/>
          <w:marBottom w:val="0"/>
          <w:divBdr>
            <w:top w:val="none" w:sz="0" w:space="0" w:color="auto"/>
            <w:left w:val="none" w:sz="0" w:space="0" w:color="auto"/>
            <w:bottom w:val="none" w:sz="0" w:space="0" w:color="auto"/>
            <w:right w:val="none" w:sz="0" w:space="0" w:color="auto"/>
          </w:divBdr>
          <w:divsChild>
            <w:div w:id="9461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680">
      <w:bodyDiv w:val="1"/>
      <w:marLeft w:val="0"/>
      <w:marRight w:val="0"/>
      <w:marTop w:val="0"/>
      <w:marBottom w:val="0"/>
      <w:divBdr>
        <w:top w:val="none" w:sz="0" w:space="0" w:color="auto"/>
        <w:left w:val="none" w:sz="0" w:space="0" w:color="auto"/>
        <w:bottom w:val="none" w:sz="0" w:space="0" w:color="auto"/>
        <w:right w:val="none" w:sz="0" w:space="0" w:color="auto"/>
      </w:divBdr>
    </w:div>
    <w:div w:id="1131362548">
      <w:bodyDiv w:val="1"/>
      <w:marLeft w:val="0"/>
      <w:marRight w:val="0"/>
      <w:marTop w:val="0"/>
      <w:marBottom w:val="0"/>
      <w:divBdr>
        <w:top w:val="none" w:sz="0" w:space="0" w:color="auto"/>
        <w:left w:val="none" w:sz="0" w:space="0" w:color="auto"/>
        <w:bottom w:val="none" w:sz="0" w:space="0" w:color="auto"/>
        <w:right w:val="none" w:sz="0" w:space="0" w:color="auto"/>
      </w:divBdr>
    </w:div>
    <w:div w:id="1160585401">
      <w:bodyDiv w:val="1"/>
      <w:marLeft w:val="0"/>
      <w:marRight w:val="0"/>
      <w:marTop w:val="0"/>
      <w:marBottom w:val="0"/>
      <w:divBdr>
        <w:top w:val="none" w:sz="0" w:space="0" w:color="auto"/>
        <w:left w:val="none" w:sz="0" w:space="0" w:color="auto"/>
        <w:bottom w:val="none" w:sz="0" w:space="0" w:color="auto"/>
        <w:right w:val="none" w:sz="0" w:space="0" w:color="auto"/>
      </w:divBdr>
      <w:divsChild>
        <w:div w:id="1238856430">
          <w:marLeft w:val="0"/>
          <w:marRight w:val="0"/>
          <w:marTop w:val="0"/>
          <w:marBottom w:val="0"/>
          <w:divBdr>
            <w:top w:val="none" w:sz="0" w:space="0" w:color="auto"/>
            <w:left w:val="none" w:sz="0" w:space="0" w:color="auto"/>
            <w:bottom w:val="none" w:sz="0" w:space="0" w:color="auto"/>
            <w:right w:val="none" w:sz="0" w:space="0" w:color="auto"/>
          </w:divBdr>
          <w:divsChild>
            <w:div w:id="12094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4353">
      <w:bodyDiv w:val="1"/>
      <w:marLeft w:val="0"/>
      <w:marRight w:val="0"/>
      <w:marTop w:val="0"/>
      <w:marBottom w:val="0"/>
      <w:divBdr>
        <w:top w:val="none" w:sz="0" w:space="0" w:color="auto"/>
        <w:left w:val="none" w:sz="0" w:space="0" w:color="auto"/>
        <w:bottom w:val="none" w:sz="0" w:space="0" w:color="auto"/>
        <w:right w:val="none" w:sz="0" w:space="0" w:color="auto"/>
      </w:divBdr>
    </w:div>
    <w:div w:id="1213034415">
      <w:bodyDiv w:val="1"/>
      <w:marLeft w:val="0"/>
      <w:marRight w:val="0"/>
      <w:marTop w:val="0"/>
      <w:marBottom w:val="0"/>
      <w:divBdr>
        <w:top w:val="none" w:sz="0" w:space="0" w:color="auto"/>
        <w:left w:val="none" w:sz="0" w:space="0" w:color="auto"/>
        <w:bottom w:val="none" w:sz="0" w:space="0" w:color="auto"/>
        <w:right w:val="none" w:sz="0" w:space="0" w:color="auto"/>
      </w:divBdr>
    </w:div>
    <w:div w:id="1251234062">
      <w:bodyDiv w:val="1"/>
      <w:marLeft w:val="0"/>
      <w:marRight w:val="0"/>
      <w:marTop w:val="0"/>
      <w:marBottom w:val="0"/>
      <w:divBdr>
        <w:top w:val="none" w:sz="0" w:space="0" w:color="auto"/>
        <w:left w:val="none" w:sz="0" w:space="0" w:color="auto"/>
        <w:bottom w:val="none" w:sz="0" w:space="0" w:color="auto"/>
        <w:right w:val="none" w:sz="0" w:space="0" w:color="auto"/>
      </w:divBdr>
    </w:div>
    <w:div w:id="1253323187">
      <w:bodyDiv w:val="1"/>
      <w:marLeft w:val="0"/>
      <w:marRight w:val="0"/>
      <w:marTop w:val="0"/>
      <w:marBottom w:val="0"/>
      <w:divBdr>
        <w:top w:val="none" w:sz="0" w:space="0" w:color="auto"/>
        <w:left w:val="none" w:sz="0" w:space="0" w:color="auto"/>
        <w:bottom w:val="none" w:sz="0" w:space="0" w:color="auto"/>
        <w:right w:val="none" w:sz="0" w:space="0" w:color="auto"/>
      </w:divBdr>
    </w:div>
    <w:div w:id="1343243015">
      <w:bodyDiv w:val="1"/>
      <w:marLeft w:val="0"/>
      <w:marRight w:val="0"/>
      <w:marTop w:val="0"/>
      <w:marBottom w:val="0"/>
      <w:divBdr>
        <w:top w:val="none" w:sz="0" w:space="0" w:color="auto"/>
        <w:left w:val="none" w:sz="0" w:space="0" w:color="auto"/>
        <w:bottom w:val="none" w:sz="0" w:space="0" w:color="auto"/>
        <w:right w:val="none" w:sz="0" w:space="0" w:color="auto"/>
      </w:divBdr>
      <w:divsChild>
        <w:div w:id="1842311652">
          <w:marLeft w:val="0"/>
          <w:marRight w:val="0"/>
          <w:marTop w:val="0"/>
          <w:marBottom w:val="0"/>
          <w:divBdr>
            <w:top w:val="none" w:sz="0" w:space="0" w:color="auto"/>
            <w:left w:val="none" w:sz="0" w:space="0" w:color="auto"/>
            <w:bottom w:val="none" w:sz="0" w:space="0" w:color="auto"/>
            <w:right w:val="none" w:sz="0" w:space="0" w:color="auto"/>
          </w:divBdr>
          <w:divsChild>
            <w:div w:id="5419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745165">
      <w:bodyDiv w:val="1"/>
      <w:marLeft w:val="0"/>
      <w:marRight w:val="0"/>
      <w:marTop w:val="0"/>
      <w:marBottom w:val="0"/>
      <w:divBdr>
        <w:top w:val="none" w:sz="0" w:space="0" w:color="auto"/>
        <w:left w:val="none" w:sz="0" w:space="0" w:color="auto"/>
        <w:bottom w:val="none" w:sz="0" w:space="0" w:color="auto"/>
        <w:right w:val="none" w:sz="0" w:space="0" w:color="auto"/>
      </w:divBdr>
    </w:div>
    <w:div w:id="1508986264">
      <w:bodyDiv w:val="1"/>
      <w:marLeft w:val="0"/>
      <w:marRight w:val="0"/>
      <w:marTop w:val="0"/>
      <w:marBottom w:val="0"/>
      <w:divBdr>
        <w:top w:val="none" w:sz="0" w:space="0" w:color="auto"/>
        <w:left w:val="none" w:sz="0" w:space="0" w:color="auto"/>
        <w:bottom w:val="none" w:sz="0" w:space="0" w:color="auto"/>
        <w:right w:val="none" w:sz="0" w:space="0" w:color="auto"/>
      </w:divBdr>
    </w:div>
    <w:div w:id="1552031866">
      <w:bodyDiv w:val="1"/>
      <w:marLeft w:val="0"/>
      <w:marRight w:val="0"/>
      <w:marTop w:val="0"/>
      <w:marBottom w:val="0"/>
      <w:divBdr>
        <w:top w:val="none" w:sz="0" w:space="0" w:color="auto"/>
        <w:left w:val="none" w:sz="0" w:space="0" w:color="auto"/>
        <w:bottom w:val="none" w:sz="0" w:space="0" w:color="auto"/>
        <w:right w:val="none" w:sz="0" w:space="0" w:color="auto"/>
      </w:divBdr>
    </w:div>
    <w:div w:id="1561211158">
      <w:bodyDiv w:val="1"/>
      <w:marLeft w:val="0"/>
      <w:marRight w:val="0"/>
      <w:marTop w:val="0"/>
      <w:marBottom w:val="0"/>
      <w:divBdr>
        <w:top w:val="none" w:sz="0" w:space="0" w:color="auto"/>
        <w:left w:val="none" w:sz="0" w:space="0" w:color="auto"/>
        <w:bottom w:val="none" w:sz="0" w:space="0" w:color="auto"/>
        <w:right w:val="none" w:sz="0" w:space="0" w:color="auto"/>
      </w:divBdr>
    </w:div>
    <w:div w:id="1616668971">
      <w:bodyDiv w:val="1"/>
      <w:marLeft w:val="0"/>
      <w:marRight w:val="0"/>
      <w:marTop w:val="0"/>
      <w:marBottom w:val="0"/>
      <w:divBdr>
        <w:top w:val="none" w:sz="0" w:space="0" w:color="auto"/>
        <w:left w:val="none" w:sz="0" w:space="0" w:color="auto"/>
        <w:bottom w:val="none" w:sz="0" w:space="0" w:color="auto"/>
        <w:right w:val="none" w:sz="0" w:space="0" w:color="auto"/>
      </w:divBdr>
    </w:div>
    <w:div w:id="1619486880">
      <w:bodyDiv w:val="1"/>
      <w:marLeft w:val="0"/>
      <w:marRight w:val="0"/>
      <w:marTop w:val="0"/>
      <w:marBottom w:val="0"/>
      <w:divBdr>
        <w:top w:val="none" w:sz="0" w:space="0" w:color="auto"/>
        <w:left w:val="none" w:sz="0" w:space="0" w:color="auto"/>
        <w:bottom w:val="none" w:sz="0" w:space="0" w:color="auto"/>
        <w:right w:val="none" w:sz="0" w:space="0" w:color="auto"/>
      </w:divBdr>
    </w:div>
    <w:div w:id="1654606301">
      <w:bodyDiv w:val="1"/>
      <w:marLeft w:val="0"/>
      <w:marRight w:val="0"/>
      <w:marTop w:val="0"/>
      <w:marBottom w:val="0"/>
      <w:divBdr>
        <w:top w:val="none" w:sz="0" w:space="0" w:color="auto"/>
        <w:left w:val="none" w:sz="0" w:space="0" w:color="auto"/>
        <w:bottom w:val="none" w:sz="0" w:space="0" w:color="auto"/>
        <w:right w:val="none" w:sz="0" w:space="0" w:color="auto"/>
      </w:divBdr>
    </w:div>
    <w:div w:id="1660183994">
      <w:bodyDiv w:val="1"/>
      <w:marLeft w:val="0"/>
      <w:marRight w:val="0"/>
      <w:marTop w:val="0"/>
      <w:marBottom w:val="0"/>
      <w:divBdr>
        <w:top w:val="none" w:sz="0" w:space="0" w:color="auto"/>
        <w:left w:val="none" w:sz="0" w:space="0" w:color="auto"/>
        <w:bottom w:val="none" w:sz="0" w:space="0" w:color="auto"/>
        <w:right w:val="none" w:sz="0" w:space="0" w:color="auto"/>
      </w:divBdr>
    </w:div>
    <w:div w:id="1661343512">
      <w:bodyDiv w:val="1"/>
      <w:marLeft w:val="0"/>
      <w:marRight w:val="0"/>
      <w:marTop w:val="0"/>
      <w:marBottom w:val="0"/>
      <w:divBdr>
        <w:top w:val="none" w:sz="0" w:space="0" w:color="auto"/>
        <w:left w:val="none" w:sz="0" w:space="0" w:color="auto"/>
        <w:bottom w:val="none" w:sz="0" w:space="0" w:color="auto"/>
        <w:right w:val="none" w:sz="0" w:space="0" w:color="auto"/>
      </w:divBdr>
    </w:div>
    <w:div w:id="1790776265">
      <w:bodyDiv w:val="1"/>
      <w:marLeft w:val="0"/>
      <w:marRight w:val="0"/>
      <w:marTop w:val="0"/>
      <w:marBottom w:val="0"/>
      <w:divBdr>
        <w:top w:val="none" w:sz="0" w:space="0" w:color="auto"/>
        <w:left w:val="none" w:sz="0" w:space="0" w:color="auto"/>
        <w:bottom w:val="none" w:sz="0" w:space="0" w:color="auto"/>
        <w:right w:val="none" w:sz="0" w:space="0" w:color="auto"/>
      </w:divBdr>
    </w:div>
    <w:div w:id="1795127142">
      <w:bodyDiv w:val="1"/>
      <w:marLeft w:val="0"/>
      <w:marRight w:val="0"/>
      <w:marTop w:val="0"/>
      <w:marBottom w:val="0"/>
      <w:divBdr>
        <w:top w:val="none" w:sz="0" w:space="0" w:color="auto"/>
        <w:left w:val="none" w:sz="0" w:space="0" w:color="auto"/>
        <w:bottom w:val="none" w:sz="0" w:space="0" w:color="auto"/>
        <w:right w:val="none" w:sz="0" w:space="0" w:color="auto"/>
      </w:divBdr>
    </w:div>
    <w:div w:id="1853227748">
      <w:bodyDiv w:val="1"/>
      <w:marLeft w:val="0"/>
      <w:marRight w:val="0"/>
      <w:marTop w:val="0"/>
      <w:marBottom w:val="0"/>
      <w:divBdr>
        <w:top w:val="none" w:sz="0" w:space="0" w:color="auto"/>
        <w:left w:val="none" w:sz="0" w:space="0" w:color="auto"/>
        <w:bottom w:val="none" w:sz="0" w:space="0" w:color="auto"/>
        <w:right w:val="none" w:sz="0" w:space="0" w:color="auto"/>
      </w:divBdr>
    </w:div>
    <w:div w:id="1897932015">
      <w:bodyDiv w:val="1"/>
      <w:marLeft w:val="0"/>
      <w:marRight w:val="0"/>
      <w:marTop w:val="0"/>
      <w:marBottom w:val="0"/>
      <w:divBdr>
        <w:top w:val="none" w:sz="0" w:space="0" w:color="auto"/>
        <w:left w:val="none" w:sz="0" w:space="0" w:color="auto"/>
        <w:bottom w:val="none" w:sz="0" w:space="0" w:color="auto"/>
        <w:right w:val="none" w:sz="0" w:space="0" w:color="auto"/>
      </w:divBdr>
    </w:div>
    <w:div w:id="1934125318">
      <w:bodyDiv w:val="1"/>
      <w:marLeft w:val="0"/>
      <w:marRight w:val="0"/>
      <w:marTop w:val="0"/>
      <w:marBottom w:val="0"/>
      <w:divBdr>
        <w:top w:val="none" w:sz="0" w:space="0" w:color="auto"/>
        <w:left w:val="none" w:sz="0" w:space="0" w:color="auto"/>
        <w:bottom w:val="none" w:sz="0" w:space="0" w:color="auto"/>
        <w:right w:val="none" w:sz="0" w:space="0" w:color="auto"/>
      </w:divBdr>
      <w:divsChild>
        <w:div w:id="180511373">
          <w:marLeft w:val="0"/>
          <w:marRight w:val="0"/>
          <w:marTop w:val="0"/>
          <w:marBottom w:val="0"/>
          <w:divBdr>
            <w:top w:val="none" w:sz="0" w:space="0" w:color="auto"/>
            <w:left w:val="none" w:sz="0" w:space="0" w:color="auto"/>
            <w:bottom w:val="none" w:sz="0" w:space="0" w:color="auto"/>
            <w:right w:val="none" w:sz="0" w:space="0" w:color="auto"/>
          </w:divBdr>
          <w:divsChild>
            <w:div w:id="1328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3438">
      <w:bodyDiv w:val="1"/>
      <w:marLeft w:val="0"/>
      <w:marRight w:val="0"/>
      <w:marTop w:val="0"/>
      <w:marBottom w:val="0"/>
      <w:divBdr>
        <w:top w:val="none" w:sz="0" w:space="0" w:color="auto"/>
        <w:left w:val="none" w:sz="0" w:space="0" w:color="auto"/>
        <w:bottom w:val="none" w:sz="0" w:space="0" w:color="auto"/>
        <w:right w:val="none" w:sz="0" w:space="0" w:color="auto"/>
      </w:divBdr>
      <w:divsChild>
        <w:div w:id="431049673">
          <w:marLeft w:val="0"/>
          <w:marRight w:val="0"/>
          <w:marTop w:val="0"/>
          <w:marBottom w:val="0"/>
          <w:divBdr>
            <w:top w:val="none" w:sz="0" w:space="0" w:color="auto"/>
            <w:left w:val="none" w:sz="0" w:space="0" w:color="auto"/>
            <w:bottom w:val="none" w:sz="0" w:space="0" w:color="auto"/>
            <w:right w:val="none" w:sz="0" w:space="0" w:color="auto"/>
          </w:divBdr>
          <w:divsChild>
            <w:div w:id="12482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3630">
      <w:bodyDiv w:val="1"/>
      <w:marLeft w:val="0"/>
      <w:marRight w:val="0"/>
      <w:marTop w:val="0"/>
      <w:marBottom w:val="0"/>
      <w:divBdr>
        <w:top w:val="none" w:sz="0" w:space="0" w:color="auto"/>
        <w:left w:val="none" w:sz="0" w:space="0" w:color="auto"/>
        <w:bottom w:val="none" w:sz="0" w:space="0" w:color="auto"/>
        <w:right w:val="none" w:sz="0" w:space="0" w:color="auto"/>
      </w:divBdr>
    </w:div>
    <w:div w:id="1972245378">
      <w:bodyDiv w:val="1"/>
      <w:marLeft w:val="0"/>
      <w:marRight w:val="0"/>
      <w:marTop w:val="0"/>
      <w:marBottom w:val="0"/>
      <w:divBdr>
        <w:top w:val="none" w:sz="0" w:space="0" w:color="auto"/>
        <w:left w:val="none" w:sz="0" w:space="0" w:color="auto"/>
        <w:bottom w:val="none" w:sz="0" w:space="0" w:color="auto"/>
        <w:right w:val="none" w:sz="0" w:space="0" w:color="auto"/>
      </w:divBdr>
    </w:div>
    <w:div w:id="1991666166">
      <w:bodyDiv w:val="1"/>
      <w:marLeft w:val="0"/>
      <w:marRight w:val="0"/>
      <w:marTop w:val="0"/>
      <w:marBottom w:val="0"/>
      <w:divBdr>
        <w:top w:val="none" w:sz="0" w:space="0" w:color="auto"/>
        <w:left w:val="none" w:sz="0" w:space="0" w:color="auto"/>
        <w:bottom w:val="none" w:sz="0" w:space="0" w:color="auto"/>
        <w:right w:val="none" w:sz="0" w:space="0" w:color="auto"/>
      </w:divBdr>
    </w:div>
    <w:div w:id="2005274841">
      <w:bodyDiv w:val="1"/>
      <w:marLeft w:val="0"/>
      <w:marRight w:val="0"/>
      <w:marTop w:val="0"/>
      <w:marBottom w:val="0"/>
      <w:divBdr>
        <w:top w:val="none" w:sz="0" w:space="0" w:color="auto"/>
        <w:left w:val="none" w:sz="0" w:space="0" w:color="auto"/>
        <w:bottom w:val="none" w:sz="0" w:space="0" w:color="auto"/>
        <w:right w:val="none" w:sz="0" w:space="0" w:color="auto"/>
      </w:divBdr>
    </w:div>
    <w:div w:id="2014137665">
      <w:bodyDiv w:val="1"/>
      <w:marLeft w:val="0"/>
      <w:marRight w:val="0"/>
      <w:marTop w:val="0"/>
      <w:marBottom w:val="0"/>
      <w:divBdr>
        <w:top w:val="none" w:sz="0" w:space="0" w:color="auto"/>
        <w:left w:val="none" w:sz="0" w:space="0" w:color="auto"/>
        <w:bottom w:val="none" w:sz="0" w:space="0" w:color="auto"/>
        <w:right w:val="none" w:sz="0" w:space="0" w:color="auto"/>
      </w:divBdr>
    </w:div>
    <w:div w:id="2014603965">
      <w:bodyDiv w:val="1"/>
      <w:marLeft w:val="0"/>
      <w:marRight w:val="0"/>
      <w:marTop w:val="0"/>
      <w:marBottom w:val="0"/>
      <w:divBdr>
        <w:top w:val="none" w:sz="0" w:space="0" w:color="auto"/>
        <w:left w:val="none" w:sz="0" w:space="0" w:color="auto"/>
        <w:bottom w:val="none" w:sz="0" w:space="0" w:color="auto"/>
        <w:right w:val="none" w:sz="0" w:space="0" w:color="auto"/>
      </w:divBdr>
    </w:div>
    <w:div w:id="2021924939">
      <w:bodyDiv w:val="1"/>
      <w:marLeft w:val="0"/>
      <w:marRight w:val="0"/>
      <w:marTop w:val="0"/>
      <w:marBottom w:val="0"/>
      <w:divBdr>
        <w:top w:val="none" w:sz="0" w:space="0" w:color="auto"/>
        <w:left w:val="none" w:sz="0" w:space="0" w:color="auto"/>
        <w:bottom w:val="none" w:sz="0" w:space="0" w:color="auto"/>
        <w:right w:val="none" w:sz="0" w:space="0" w:color="auto"/>
      </w:divBdr>
    </w:div>
    <w:div w:id="2044554958">
      <w:bodyDiv w:val="1"/>
      <w:marLeft w:val="0"/>
      <w:marRight w:val="0"/>
      <w:marTop w:val="0"/>
      <w:marBottom w:val="0"/>
      <w:divBdr>
        <w:top w:val="none" w:sz="0" w:space="0" w:color="auto"/>
        <w:left w:val="none" w:sz="0" w:space="0" w:color="auto"/>
        <w:bottom w:val="none" w:sz="0" w:space="0" w:color="auto"/>
        <w:right w:val="none" w:sz="0" w:space="0" w:color="auto"/>
      </w:divBdr>
    </w:div>
    <w:div w:id="2047480796">
      <w:bodyDiv w:val="1"/>
      <w:marLeft w:val="0"/>
      <w:marRight w:val="0"/>
      <w:marTop w:val="0"/>
      <w:marBottom w:val="0"/>
      <w:divBdr>
        <w:top w:val="none" w:sz="0" w:space="0" w:color="auto"/>
        <w:left w:val="none" w:sz="0" w:space="0" w:color="auto"/>
        <w:bottom w:val="none" w:sz="0" w:space="0" w:color="auto"/>
        <w:right w:val="none" w:sz="0" w:space="0" w:color="auto"/>
      </w:divBdr>
    </w:div>
    <w:div w:id="2115903764">
      <w:bodyDiv w:val="1"/>
      <w:marLeft w:val="0"/>
      <w:marRight w:val="0"/>
      <w:marTop w:val="0"/>
      <w:marBottom w:val="0"/>
      <w:divBdr>
        <w:top w:val="none" w:sz="0" w:space="0" w:color="auto"/>
        <w:left w:val="none" w:sz="0" w:space="0" w:color="auto"/>
        <w:bottom w:val="none" w:sz="0" w:space="0" w:color="auto"/>
        <w:right w:val="none" w:sz="0" w:space="0" w:color="auto"/>
      </w:divBdr>
      <w:divsChild>
        <w:div w:id="566651748">
          <w:marLeft w:val="0"/>
          <w:marRight w:val="0"/>
          <w:marTop w:val="0"/>
          <w:marBottom w:val="0"/>
          <w:divBdr>
            <w:top w:val="none" w:sz="0" w:space="0" w:color="auto"/>
            <w:left w:val="none" w:sz="0" w:space="0" w:color="auto"/>
            <w:bottom w:val="none" w:sz="0" w:space="0" w:color="auto"/>
            <w:right w:val="none" w:sz="0" w:space="0" w:color="auto"/>
          </w:divBdr>
          <w:divsChild>
            <w:div w:id="4155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Doc\EBO%20Software%20Development\Brian'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A6711B-3131-4E7B-B40E-1CED518FB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Brian'sTemplate.dotx</Template>
  <TotalTime>218</TotalTime>
  <Pages>7</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PC Tools</vt:lpstr>
    </vt:vector>
  </TitlesOfParts>
  <Company/>
  <LinksUpToDate>false</LinksUpToDate>
  <CharactersWithSpaces>6349</CharactersWithSpaces>
  <SharedDoc>false</SharedDoc>
  <HLinks>
    <vt:vector size="54" baseType="variant">
      <vt:variant>
        <vt:i4>1900627</vt:i4>
      </vt:variant>
      <vt:variant>
        <vt:i4>39</vt:i4>
      </vt:variant>
      <vt:variant>
        <vt:i4>0</vt:i4>
      </vt:variant>
      <vt:variant>
        <vt:i4>5</vt:i4>
      </vt:variant>
      <vt:variant>
        <vt:lpwstr>https://wiki.wireshark.org/Development/LibpcapFileFormat</vt:lpwstr>
      </vt:variant>
      <vt:variant>
        <vt:lpwstr/>
      </vt:variant>
      <vt:variant>
        <vt:i4>5308496</vt:i4>
      </vt:variant>
      <vt:variant>
        <vt:i4>36</vt:i4>
      </vt:variant>
      <vt:variant>
        <vt:i4>0</vt:i4>
      </vt:variant>
      <vt:variant>
        <vt:i4>5</vt:i4>
      </vt:variant>
      <vt:variant>
        <vt:lpwstr>https://eur02.safelinks.protection.outlook.com/?url=https%3A%2F%2Fwww.wireshark.org%2Fdocs%2Fwsdg_html_chunked%2F&amp;data=05%7C01%7Cbrian.smith3%40se.com%7C917f6b55aedd4a93dbae08db7196f273%7C6e51e1adc54b4b39b5980ffe9ae68fef%7C0%7C0%7C638228665344754568%7CUnknown%7CTWFpbGZsb3d8eyJWIjoiMC4wLjAwMDAiLCJQIjoiV2luMzIiLCJBTiI6Ik1haWwiLCJXVCI6Mn0%3D%7C3000%7C%7C%7C&amp;sdata=gT7Dvi1btULJ%2Fs8L5u5mBonz2284ksD1WfAWZnVq4hA%3D&amp;reserved=0</vt:lpwstr>
      </vt:variant>
      <vt:variant>
        <vt:lpwstr/>
      </vt:variant>
      <vt:variant>
        <vt:i4>1310769</vt:i4>
      </vt:variant>
      <vt:variant>
        <vt:i4>24</vt:i4>
      </vt:variant>
      <vt:variant>
        <vt:i4>0</vt:i4>
      </vt:variant>
      <vt:variant>
        <vt:i4>5</vt:i4>
      </vt:variant>
      <vt:variant>
        <vt:lpwstr>https://pcapng.com/</vt:lpwstr>
      </vt:variant>
      <vt:variant>
        <vt:lpwstr>if_tsresol</vt:lpwstr>
      </vt:variant>
      <vt:variant>
        <vt:i4>196621</vt:i4>
      </vt:variant>
      <vt:variant>
        <vt:i4>21</vt:i4>
      </vt:variant>
      <vt:variant>
        <vt:i4>0</vt:i4>
      </vt:variant>
      <vt:variant>
        <vt:i4>5</vt:i4>
      </vt:variant>
      <vt:variant>
        <vt:lpwstr>https://pcapng.com/</vt:lpwstr>
      </vt:variant>
      <vt:variant>
        <vt:lpwstr>SHB</vt:lpwstr>
      </vt:variant>
      <vt:variant>
        <vt:i4>983063</vt:i4>
      </vt:variant>
      <vt:variant>
        <vt:i4>18</vt:i4>
      </vt:variant>
      <vt:variant>
        <vt:i4>0</vt:i4>
      </vt:variant>
      <vt:variant>
        <vt:i4>5</vt:i4>
      </vt:variant>
      <vt:variant>
        <vt:lpwstr>https://pcapng.com/</vt:lpwstr>
      </vt:variant>
      <vt:variant>
        <vt:lpwstr>IDB</vt:lpwstr>
      </vt:variant>
      <vt:variant>
        <vt:i4>983063</vt:i4>
      </vt:variant>
      <vt:variant>
        <vt:i4>15</vt:i4>
      </vt:variant>
      <vt:variant>
        <vt:i4>0</vt:i4>
      </vt:variant>
      <vt:variant>
        <vt:i4>5</vt:i4>
      </vt:variant>
      <vt:variant>
        <vt:lpwstr>https://pcapng.com/</vt:lpwstr>
      </vt:variant>
      <vt:variant>
        <vt:lpwstr>IDB</vt:lpwstr>
      </vt:variant>
      <vt:variant>
        <vt:i4>196621</vt:i4>
      </vt:variant>
      <vt:variant>
        <vt:i4>12</vt:i4>
      </vt:variant>
      <vt:variant>
        <vt:i4>0</vt:i4>
      </vt:variant>
      <vt:variant>
        <vt:i4>5</vt:i4>
      </vt:variant>
      <vt:variant>
        <vt:lpwstr>https://pcapng.com/</vt:lpwstr>
      </vt:variant>
      <vt:variant>
        <vt:lpwstr>SHB</vt:lpwstr>
      </vt:variant>
      <vt:variant>
        <vt:i4>7733342</vt:i4>
      </vt:variant>
      <vt:variant>
        <vt:i4>9</vt:i4>
      </vt:variant>
      <vt:variant>
        <vt:i4>0</vt:i4>
      </vt:variant>
      <vt:variant>
        <vt:i4>5</vt:i4>
      </vt:variant>
      <vt:variant>
        <vt:lpwstr>C:\Projects\Doc\EBO Software Development\Topics\Terminology.docx</vt:lpwstr>
      </vt:variant>
      <vt:variant>
        <vt:lpwstr/>
      </vt:variant>
      <vt:variant>
        <vt:i4>1966132</vt:i4>
      </vt:variant>
      <vt:variant>
        <vt:i4>2</vt:i4>
      </vt:variant>
      <vt:variant>
        <vt:i4>0</vt:i4>
      </vt:variant>
      <vt:variant>
        <vt:i4>5</vt:i4>
      </vt:variant>
      <vt:variant>
        <vt:lpwstr/>
      </vt:variant>
      <vt:variant>
        <vt:lpwstr>_Toc45175348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PC Tools</dc:title>
  <dc:subject/>
  <dc:creator>Brian Smith</dc:creator>
  <cp:keywords/>
  <dc:description/>
  <cp:lastModifiedBy>Brian Smith</cp:lastModifiedBy>
  <cp:revision>15</cp:revision>
  <dcterms:created xsi:type="dcterms:W3CDTF">2023-10-10T11:54:00Z</dcterms:created>
  <dcterms:modified xsi:type="dcterms:W3CDTF">2023-10-10T15:36:00Z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e7c75fe-f914-45f8-9747-40a3f5d4287a_Enabled">
    <vt:lpwstr>true</vt:lpwstr>
  </property>
  <property fmtid="{D5CDD505-2E9C-101B-9397-08002B2CF9AE}" pid="3" name="MSIP_Label_fe7c75fe-f914-45f8-9747-40a3f5d4287a_SetDate">
    <vt:lpwstr>2021-03-23T17:26:51Z</vt:lpwstr>
  </property>
  <property fmtid="{D5CDD505-2E9C-101B-9397-08002B2CF9AE}" pid="4" name="MSIP_Label_fe7c75fe-f914-45f8-9747-40a3f5d4287a_Method">
    <vt:lpwstr>Standard</vt:lpwstr>
  </property>
  <property fmtid="{D5CDD505-2E9C-101B-9397-08002B2CF9AE}" pid="5" name="MSIP_Label_fe7c75fe-f914-45f8-9747-40a3f5d4287a_Name">
    <vt:lpwstr>Without Visual Marking</vt:lpwstr>
  </property>
  <property fmtid="{D5CDD505-2E9C-101B-9397-08002B2CF9AE}" pid="6" name="MSIP_Label_fe7c75fe-f914-45f8-9747-40a3f5d4287a_SiteId">
    <vt:lpwstr>6e51e1ad-c54b-4b39-b598-0ffe9ae68fef</vt:lpwstr>
  </property>
  <property fmtid="{D5CDD505-2E9C-101B-9397-08002B2CF9AE}" pid="7" name="MSIP_Label_fe7c75fe-f914-45f8-9747-40a3f5d4287a_ActionId">
    <vt:lpwstr>14ba2dca-16fd-442c-8387-48b433c2558c</vt:lpwstr>
  </property>
  <property fmtid="{D5CDD505-2E9C-101B-9397-08002B2CF9AE}" pid="8" name="MSIP_Label_fe7c75fe-f914-45f8-9747-40a3f5d4287a_ContentBits">
    <vt:lpwstr>0</vt:lpwstr>
  </property>
</Properties>
</file>